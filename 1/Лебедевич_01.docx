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7D189" w14:textId="20172B72" w:rsidR="00B5613A" w:rsidRPr="00150184" w:rsidRDefault="00B5613A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  <w:r w:rsidRPr="00150184">
        <w:rPr>
          <w:b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  <w:r w:rsidR="00E156DE">
        <w:rPr>
          <w:b/>
          <w:sz w:val="28"/>
          <w:szCs w:val="28"/>
        </w:rPr>
        <w:t>.</w:t>
      </w:r>
    </w:p>
    <w:p w14:paraId="6913A714" w14:textId="77777777" w:rsidR="00B5613A" w:rsidRPr="00150184" w:rsidRDefault="00B5613A" w:rsidP="00B5613A">
      <w:pPr>
        <w:tabs>
          <w:tab w:val="left" w:pos="1134"/>
        </w:tabs>
        <w:spacing w:line="276" w:lineRule="auto"/>
        <w:ind w:firstLine="680"/>
        <w:jc w:val="center"/>
        <w:rPr>
          <w:b/>
          <w:sz w:val="28"/>
          <w:szCs w:val="28"/>
        </w:rPr>
      </w:pPr>
    </w:p>
    <w:p w14:paraId="0578F7F7" w14:textId="1A9A6B59" w:rsidR="00B5613A" w:rsidRPr="00150184" w:rsidRDefault="00B5613A" w:rsidP="00B5613A">
      <w:pPr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1. </w:t>
      </w:r>
      <w:r w:rsidR="003D2AF4" w:rsidRPr="003D2AF4">
        <w:rPr>
          <w:sz w:val="28"/>
          <w:szCs w:val="28"/>
        </w:rPr>
        <w:t>вычисления площади поверхности цилиндра</w:t>
      </w:r>
      <w:r w:rsidRPr="00150184">
        <w:rPr>
          <w:sz w:val="28"/>
          <w:szCs w:val="28"/>
        </w:rPr>
        <w:t>.</w:t>
      </w:r>
    </w:p>
    <w:p w14:paraId="3BA2B4F1" w14:textId="77777777" w:rsidR="00B5613A" w:rsidRPr="00150184" w:rsidRDefault="00B5613A" w:rsidP="00B5613A">
      <w:pPr>
        <w:ind w:firstLine="709"/>
        <w:jc w:val="both"/>
        <w:rPr>
          <w:sz w:val="28"/>
          <w:szCs w:val="28"/>
        </w:rPr>
      </w:pPr>
    </w:p>
    <w:p w14:paraId="290E5914" w14:textId="7549CB1A" w:rsidR="00637F71" w:rsidRPr="00150184" w:rsidRDefault="00B5613A" w:rsidP="00B5613A">
      <w:pPr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Листинг программы:</w:t>
      </w:r>
    </w:p>
    <w:p w14:paraId="79052B0E" w14:textId="64729DB5" w:rsidR="00B97D61" w:rsidRPr="008A55B2" w:rsidRDefault="008A55B2" w:rsidP="003D2AF4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8A55B2">
        <w:rPr>
          <w:sz w:val="28"/>
          <w:szCs w:val="28"/>
        </w:rPr>
        <w:t>Console.WriteLine</w:t>
      </w:r>
      <w:proofErr w:type="spellEnd"/>
      <w:r w:rsidRPr="008A55B2">
        <w:rPr>
          <w:sz w:val="28"/>
          <w:szCs w:val="28"/>
        </w:rPr>
        <w:t>("Вычисление площади поверхности. ");</w:t>
      </w:r>
    </w:p>
    <w:p w14:paraId="2C6B20F9" w14:textId="6B0B7136" w:rsidR="008A55B2" w:rsidRPr="008A55B2" w:rsidRDefault="008A55B2" w:rsidP="00B97D61">
      <w:pPr>
        <w:ind w:firstLine="709"/>
        <w:jc w:val="both"/>
        <w:rPr>
          <w:sz w:val="28"/>
          <w:szCs w:val="28"/>
        </w:rPr>
      </w:pPr>
      <w:proofErr w:type="spellStart"/>
      <w:r w:rsidRPr="008A55B2">
        <w:rPr>
          <w:sz w:val="28"/>
          <w:szCs w:val="28"/>
        </w:rPr>
        <w:t>Console.WriteLine</w:t>
      </w:r>
      <w:proofErr w:type="spellEnd"/>
      <w:r w:rsidRPr="008A55B2">
        <w:rPr>
          <w:sz w:val="28"/>
          <w:szCs w:val="28"/>
        </w:rPr>
        <w:t>("Введите радиус основания (см):");</w:t>
      </w:r>
    </w:p>
    <w:p w14:paraId="142C8DD8" w14:textId="145BDA43" w:rsidR="00B97D61" w:rsidRPr="008A55B2" w:rsidRDefault="008A55B2" w:rsidP="003D2AF4">
      <w:pPr>
        <w:ind w:firstLine="709"/>
        <w:jc w:val="both"/>
        <w:rPr>
          <w:sz w:val="28"/>
          <w:szCs w:val="28"/>
          <w:lang w:val="en-US"/>
        </w:rPr>
      </w:pPr>
      <w:r w:rsidRPr="008A55B2">
        <w:rPr>
          <w:sz w:val="28"/>
          <w:szCs w:val="28"/>
          <w:lang w:val="en-US"/>
        </w:rPr>
        <w:t xml:space="preserve">double radius = </w:t>
      </w:r>
      <w:proofErr w:type="spellStart"/>
      <w:r w:rsidRPr="008A55B2">
        <w:rPr>
          <w:sz w:val="28"/>
          <w:szCs w:val="28"/>
          <w:lang w:val="en-US"/>
        </w:rPr>
        <w:t>Convert.ToDouble</w:t>
      </w:r>
      <w:proofErr w:type="spellEnd"/>
      <w:r w:rsidRPr="008A55B2">
        <w:rPr>
          <w:sz w:val="28"/>
          <w:szCs w:val="28"/>
          <w:lang w:val="en-US"/>
        </w:rPr>
        <w:t>(</w:t>
      </w:r>
      <w:proofErr w:type="spellStart"/>
      <w:r w:rsidRPr="008A55B2">
        <w:rPr>
          <w:sz w:val="28"/>
          <w:szCs w:val="28"/>
          <w:lang w:val="en-US"/>
        </w:rPr>
        <w:t>Console.ReadLine</w:t>
      </w:r>
      <w:proofErr w:type="spellEnd"/>
      <w:r w:rsidRPr="008A55B2">
        <w:rPr>
          <w:sz w:val="28"/>
          <w:szCs w:val="28"/>
          <w:lang w:val="en-US"/>
        </w:rPr>
        <w:t>());</w:t>
      </w:r>
    </w:p>
    <w:p w14:paraId="18412210" w14:textId="28B20ACE" w:rsidR="00B97D61" w:rsidRPr="008A55B2" w:rsidRDefault="008A55B2" w:rsidP="003D2AF4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8A55B2">
        <w:rPr>
          <w:sz w:val="28"/>
          <w:szCs w:val="28"/>
          <w:lang w:val="en-US"/>
        </w:rPr>
        <w:t>Console.WriteLine</w:t>
      </w:r>
      <w:proofErr w:type="spellEnd"/>
      <w:r w:rsidRPr="008A55B2">
        <w:rPr>
          <w:sz w:val="28"/>
          <w:szCs w:val="28"/>
          <w:lang w:val="en-US"/>
        </w:rPr>
        <w:t>("</w:t>
      </w:r>
      <w:r w:rsidRPr="008A55B2">
        <w:rPr>
          <w:sz w:val="28"/>
          <w:szCs w:val="28"/>
        </w:rPr>
        <w:t>Введите</w:t>
      </w:r>
      <w:r w:rsidRPr="008A55B2">
        <w:rPr>
          <w:sz w:val="28"/>
          <w:szCs w:val="28"/>
          <w:lang w:val="en-US"/>
        </w:rPr>
        <w:t xml:space="preserve"> </w:t>
      </w:r>
      <w:r w:rsidRPr="008A55B2">
        <w:rPr>
          <w:sz w:val="28"/>
          <w:szCs w:val="28"/>
        </w:rPr>
        <w:t>высоту</w:t>
      </w:r>
      <w:r w:rsidRPr="008A55B2">
        <w:rPr>
          <w:sz w:val="28"/>
          <w:szCs w:val="28"/>
          <w:lang w:val="en-US"/>
        </w:rPr>
        <w:t xml:space="preserve"> </w:t>
      </w:r>
      <w:r w:rsidRPr="008A55B2">
        <w:rPr>
          <w:sz w:val="28"/>
          <w:szCs w:val="28"/>
        </w:rPr>
        <w:t>цилиндра</w:t>
      </w:r>
      <w:r w:rsidRPr="008A55B2">
        <w:rPr>
          <w:sz w:val="28"/>
          <w:szCs w:val="28"/>
          <w:lang w:val="en-US"/>
        </w:rPr>
        <w:t xml:space="preserve"> (</w:t>
      </w:r>
      <w:r w:rsidRPr="008A55B2">
        <w:rPr>
          <w:sz w:val="28"/>
          <w:szCs w:val="28"/>
        </w:rPr>
        <w:t>см</w:t>
      </w:r>
      <w:r w:rsidRPr="008A55B2">
        <w:rPr>
          <w:sz w:val="28"/>
          <w:szCs w:val="28"/>
          <w:lang w:val="en-US"/>
        </w:rPr>
        <w:t>):");</w:t>
      </w:r>
    </w:p>
    <w:p w14:paraId="307E61E7" w14:textId="77133869" w:rsidR="00B97D61" w:rsidRPr="008A55B2" w:rsidRDefault="008A55B2" w:rsidP="003D2AF4">
      <w:pPr>
        <w:ind w:firstLine="709"/>
        <w:jc w:val="both"/>
        <w:rPr>
          <w:sz w:val="28"/>
          <w:szCs w:val="28"/>
          <w:lang w:val="en-US"/>
        </w:rPr>
      </w:pPr>
      <w:r w:rsidRPr="008A55B2">
        <w:rPr>
          <w:sz w:val="28"/>
          <w:szCs w:val="28"/>
          <w:lang w:val="en-US"/>
        </w:rPr>
        <w:t xml:space="preserve">double height = </w:t>
      </w:r>
      <w:proofErr w:type="spellStart"/>
      <w:r w:rsidRPr="008A55B2">
        <w:rPr>
          <w:sz w:val="28"/>
          <w:szCs w:val="28"/>
          <w:lang w:val="en-US"/>
        </w:rPr>
        <w:t>Convert.ToDouble</w:t>
      </w:r>
      <w:proofErr w:type="spellEnd"/>
      <w:r w:rsidRPr="008A55B2">
        <w:rPr>
          <w:sz w:val="28"/>
          <w:szCs w:val="28"/>
          <w:lang w:val="en-US"/>
        </w:rPr>
        <w:t>(</w:t>
      </w:r>
      <w:proofErr w:type="spellStart"/>
      <w:r w:rsidRPr="008A55B2">
        <w:rPr>
          <w:sz w:val="28"/>
          <w:szCs w:val="28"/>
          <w:lang w:val="en-US"/>
        </w:rPr>
        <w:t>Console.ReadLine</w:t>
      </w:r>
      <w:proofErr w:type="spellEnd"/>
      <w:r w:rsidRPr="008A55B2">
        <w:rPr>
          <w:sz w:val="28"/>
          <w:szCs w:val="28"/>
          <w:lang w:val="en-US"/>
        </w:rPr>
        <w:t>());</w:t>
      </w:r>
    </w:p>
    <w:p w14:paraId="474DE39F" w14:textId="31AE96E2" w:rsidR="00B97D61" w:rsidRPr="008A55B2" w:rsidRDefault="008A55B2" w:rsidP="003D2AF4">
      <w:pPr>
        <w:ind w:firstLine="709"/>
        <w:jc w:val="both"/>
        <w:rPr>
          <w:sz w:val="28"/>
          <w:szCs w:val="28"/>
          <w:lang w:val="en-US"/>
        </w:rPr>
      </w:pPr>
      <w:r w:rsidRPr="008A55B2">
        <w:rPr>
          <w:sz w:val="28"/>
          <w:szCs w:val="28"/>
          <w:lang w:val="en-US"/>
        </w:rPr>
        <w:t xml:space="preserve">double </w:t>
      </w:r>
      <w:r w:rsidR="003D2AF4">
        <w:rPr>
          <w:sz w:val="28"/>
          <w:szCs w:val="28"/>
          <w:lang w:val="en-US"/>
        </w:rPr>
        <w:t>S</w:t>
      </w:r>
      <w:r w:rsidRPr="008A55B2">
        <w:rPr>
          <w:sz w:val="28"/>
          <w:szCs w:val="28"/>
          <w:lang w:val="en-US"/>
        </w:rPr>
        <w:t xml:space="preserve"> = 2 * </w:t>
      </w:r>
      <w:proofErr w:type="spellStart"/>
      <w:r w:rsidRPr="008A55B2">
        <w:rPr>
          <w:sz w:val="28"/>
          <w:szCs w:val="28"/>
          <w:lang w:val="en-US"/>
        </w:rPr>
        <w:t>Math.PI</w:t>
      </w:r>
      <w:proofErr w:type="spellEnd"/>
      <w:r w:rsidRPr="008A55B2">
        <w:rPr>
          <w:sz w:val="28"/>
          <w:szCs w:val="28"/>
          <w:lang w:val="en-US"/>
        </w:rPr>
        <w:t xml:space="preserve"> * radius * (radius + height);</w:t>
      </w:r>
    </w:p>
    <w:p w14:paraId="441271C5" w14:textId="40F88631" w:rsidR="00B5613A" w:rsidRPr="00B97D61" w:rsidRDefault="008A55B2" w:rsidP="008A55B2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B97D61">
        <w:rPr>
          <w:sz w:val="28"/>
          <w:szCs w:val="28"/>
          <w:lang w:val="en-US"/>
        </w:rPr>
        <w:t>Console.WriteLine</w:t>
      </w:r>
      <w:proofErr w:type="spellEnd"/>
      <w:r w:rsidRPr="00B97D61">
        <w:rPr>
          <w:sz w:val="28"/>
          <w:szCs w:val="28"/>
          <w:lang w:val="en-US"/>
        </w:rPr>
        <w:t>($"</w:t>
      </w:r>
      <w:r w:rsidRPr="008A55B2">
        <w:rPr>
          <w:sz w:val="28"/>
          <w:szCs w:val="28"/>
        </w:rPr>
        <w:t>Площадь</w:t>
      </w:r>
      <w:r w:rsidRPr="00B97D61">
        <w:rPr>
          <w:sz w:val="28"/>
          <w:szCs w:val="28"/>
          <w:lang w:val="en-US"/>
        </w:rPr>
        <w:t xml:space="preserve"> </w:t>
      </w:r>
      <w:r w:rsidRPr="008A55B2">
        <w:rPr>
          <w:sz w:val="28"/>
          <w:szCs w:val="28"/>
        </w:rPr>
        <w:t>поверхности</w:t>
      </w:r>
      <w:r w:rsidRPr="00B97D61">
        <w:rPr>
          <w:sz w:val="28"/>
          <w:szCs w:val="28"/>
          <w:lang w:val="en-US"/>
        </w:rPr>
        <w:t>: {</w:t>
      </w:r>
      <w:proofErr w:type="gramStart"/>
      <w:r w:rsidR="003D2AF4">
        <w:rPr>
          <w:sz w:val="28"/>
          <w:szCs w:val="28"/>
          <w:lang w:val="en-US"/>
        </w:rPr>
        <w:t>S</w:t>
      </w:r>
      <w:r w:rsidRPr="00B97D61">
        <w:rPr>
          <w:sz w:val="28"/>
          <w:szCs w:val="28"/>
          <w:lang w:val="en-US"/>
        </w:rPr>
        <w:t>:F</w:t>
      </w:r>
      <w:proofErr w:type="gramEnd"/>
      <w:r w:rsidRPr="00B97D61">
        <w:rPr>
          <w:sz w:val="28"/>
          <w:szCs w:val="28"/>
          <w:lang w:val="en-US"/>
        </w:rPr>
        <w:t xml:space="preserve">2} </w:t>
      </w:r>
      <w:r w:rsidRPr="008A55B2">
        <w:rPr>
          <w:sz w:val="28"/>
          <w:szCs w:val="28"/>
        </w:rPr>
        <w:t>кв</w:t>
      </w:r>
      <w:r w:rsidRPr="00B97D61">
        <w:rPr>
          <w:sz w:val="28"/>
          <w:szCs w:val="28"/>
          <w:lang w:val="en-US"/>
        </w:rPr>
        <w:t xml:space="preserve">. </w:t>
      </w:r>
      <w:r w:rsidRPr="008A55B2">
        <w:rPr>
          <w:sz w:val="28"/>
          <w:szCs w:val="28"/>
        </w:rPr>
        <w:t>см</w:t>
      </w:r>
      <w:r w:rsidRPr="00B97D61">
        <w:rPr>
          <w:sz w:val="28"/>
          <w:szCs w:val="28"/>
          <w:lang w:val="en-US"/>
        </w:rPr>
        <w:t>");</w:t>
      </w:r>
    </w:p>
    <w:p w14:paraId="2B01A3C0" w14:textId="1CEE54C0" w:rsidR="00B5613A" w:rsidRPr="00B97D61" w:rsidRDefault="00B5613A" w:rsidP="00B5613A">
      <w:pPr>
        <w:ind w:firstLine="709"/>
        <w:rPr>
          <w:sz w:val="28"/>
          <w:szCs w:val="28"/>
          <w:lang w:val="en-US"/>
        </w:rPr>
      </w:pPr>
    </w:p>
    <w:p w14:paraId="77859425" w14:textId="77777777" w:rsidR="00B5613A" w:rsidRPr="00150184" w:rsidRDefault="00B5613A" w:rsidP="00B5613A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56FCFBD3" w14:textId="77777777" w:rsidTr="00D6710B">
        <w:trPr>
          <w:trHeight w:val="307"/>
        </w:trPr>
        <w:tc>
          <w:tcPr>
            <w:tcW w:w="4955" w:type="dxa"/>
          </w:tcPr>
          <w:p w14:paraId="5A914E98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3810080" w14:textId="77777777" w:rsidR="00B5613A" w:rsidRPr="00150184" w:rsidRDefault="00B5613A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048F0B71" w14:textId="77777777" w:rsidTr="00D6710B">
        <w:tc>
          <w:tcPr>
            <w:tcW w:w="4955" w:type="dxa"/>
          </w:tcPr>
          <w:p w14:paraId="4255B8E0" w14:textId="36204D18" w:rsidR="00B5613A" w:rsidRPr="00150184" w:rsidRDefault="008A55B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radius</w:t>
            </w:r>
            <w:r w:rsidR="00B5613A" w:rsidRPr="00150184">
              <w:rPr>
                <w:sz w:val="28"/>
                <w:szCs w:val="28"/>
                <w:lang w:val="en-US"/>
              </w:rPr>
              <w:t>: 5, height: 5</w:t>
            </w:r>
          </w:p>
        </w:tc>
        <w:tc>
          <w:tcPr>
            <w:tcW w:w="4956" w:type="dxa"/>
          </w:tcPr>
          <w:p w14:paraId="6DA24070" w14:textId="64C56FDB" w:rsidR="00B5613A" w:rsidRPr="00150184" w:rsidRDefault="008A55B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 w:rsidRPr="008A55B2">
              <w:rPr>
                <w:sz w:val="28"/>
                <w:szCs w:val="28"/>
                <w:lang w:val="en-US"/>
              </w:rPr>
              <w:t xml:space="preserve">S=314,16 </w:t>
            </w:r>
            <w:proofErr w:type="spellStart"/>
            <w:r w:rsidRPr="008A55B2">
              <w:rPr>
                <w:sz w:val="28"/>
                <w:szCs w:val="28"/>
                <w:lang w:val="en-US"/>
              </w:rPr>
              <w:t>кв.см</w:t>
            </w:r>
            <w:proofErr w:type="spellEnd"/>
          </w:p>
        </w:tc>
      </w:tr>
    </w:tbl>
    <w:p w14:paraId="7E35F85A" w14:textId="53945FAB" w:rsidR="00B5613A" w:rsidRPr="00150184" w:rsidRDefault="00B5613A" w:rsidP="00B5613A">
      <w:pPr>
        <w:ind w:firstLine="709"/>
        <w:rPr>
          <w:sz w:val="28"/>
          <w:szCs w:val="28"/>
          <w:lang w:val="en-US"/>
        </w:rPr>
      </w:pPr>
    </w:p>
    <w:p w14:paraId="7E26FB3C" w14:textId="21B40DEF" w:rsidR="00B5613A" w:rsidRPr="00150184" w:rsidRDefault="00150184" w:rsidP="00B5613A">
      <w:pPr>
        <w:ind w:firstLine="709"/>
        <w:rPr>
          <w:sz w:val="28"/>
          <w:szCs w:val="28"/>
        </w:rPr>
      </w:pPr>
      <w:r w:rsidRPr="00150184">
        <w:rPr>
          <w:sz w:val="28"/>
          <w:szCs w:val="28"/>
        </w:rPr>
        <w:t>Анализ результатов:</w:t>
      </w:r>
    </w:p>
    <w:p w14:paraId="13874878" w14:textId="302230CB" w:rsidR="00150184" w:rsidRPr="00150184" w:rsidRDefault="00650CC9" w:rsidP="00150184">
      <w:pPr>
        <w:ind w:firstLine="709"/>
        <w:jc w:val="center"/>
        <w:rPr>
          <w:sz w:val="28"/>
          <w:szCs w:val="28"/>
        </w:rPr>
      </w:pPr>
      <w:r w:rsidRPr="00650CC9">
        <w:rPr>
          <w:sz w:val="28"/>
          <w:szCs w:val="28"/>
        </w:rPr>
        <w:drawing>
          <wp:inline distT="0" distB="0" distL="0" distR="0" wp14:anchorId="2AB6B177" wp14:editId="3DC2F447">
            <wp:extent cx="3658111" cy="1333686"/>
            <wp:effectExtent l="0" t="0" r="0" b="0"/>
            <wp:docPr id="11439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5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5F65" w14:textId="77777777" w:rsidR="00150184" w:rsidRPr="00150184" w:rsidRDefault="00150184" w:rsidP="00150184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1.1 – Результат работы программы</w:t>
      </w:r>
    </w:p>
    <w:p w14:paraId="5B40D1D6" w14:textId="7727C220" w:rsidR="00150184" w:rsidRPr="003D2AF4" w:rsidRDefault="00150184">
      <w:pPr>
        <w:rPr>
          <w:sz w:val="28"/>
          <w:szCs w:val="28"/>
          <w:lang w:val="en-US"/>
        </w:rPr>
      </w:pPr>
    </w:p>
    <w:p w14:paraId="6C512518" w14:textId="28DF6560" w:rsidR="00150184" w:rsidRPr="00150184" w:rsidRDefault="00150184" w:rsidP="00150184">
      <w:pPr>
        <w:tabs>
          <w:tab w:val="left" w:pos="8964"/>
        </w:tabs>
        <w:spacing w:before="240"/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2. </w:t>
      </w:r>
      <w:r w:rsidR="00B97D61" w:rsidRPr="00B97D61">
        <w:rPr>
          <w:sz w:val="28"/>
          <w:szCs w:val="28"/>
        </w:rPr>
        <w:t>Дано трёхзначное число. Определить его первую и последнюю цифры</w:t>
      </w:r>
      <w:r w:rsidRPr="00150184">
        <w:rPr>
          <w:sz w:val="28"/>
          <w:szCs w:val="28"/>
        </w:rPr>
        <w:t>:</w:t>
      </w:r>
    </w:p>
    <w:p w14:paraId="4BCD5FBF" w14:textId="77777777" w:rsidR="00150184" w:rsidRPr="00150184" w:rsidRDefault="00150184" w:rsidP="00150184">
      <w:pPr>
        <w:ind w:firstLine="709"/>
        <w:jc w:val="both"/>
        <w:rPr>
          <w:sz w:val="28"/>
          <w:szCs w:val="28"/>
        </w:rPr>
      </w:pPr>
    </w:p>
    <w:p w14:paraId="7B2B0917" w14:textId="0612E562" w:rsidR="00150184" w:rsidRPr="00E156DE" w:rsidRDefault="00150184" w:rsidP="00150184">
      <w:pPr>
        <w:ind w:firstLine="709"/>
        <w:jc w:val="both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Листинг</w:t>
      </w:r>
      <w:r w:rsidRPr="00E156DE">
        <w:rPr>
          <w:sz w:val="28"/>
          <w:szCs w:val="28"/>
          <w:lang w:val="en-US"/>
        </w:rPr>
        <w:t xml:space="preserve"> </w:t>
      </w:r>
      <w:r w:rsidRPr="00150184">
        <w:rPr>
          <w:sz w:val="28"/>
          <w:szCs w:val="28"/>
        </w:rPr>
        <w:t>программы</w:t>
      </w:r>
      <w:r w:rsidRPr="00E156DE">
        <w:rPr>
          <w:sz w:val="28"/>
          <w:szCs w:val="28"/>
          <w:lang w:val="en-US"/>
        </w:rPr>
        <w:t>:</w:t>
      </w:r>
    </w:p>
    <w:p w14:paraId="44362A5B" w14:textId="5C230A2A" w:rsidR="00B97D61" w:rsidRPr="00B97D61" w:rsidRDefault="00B97D61" w:rsidP="00B97D6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B97D61">
        <w:rPr>
          <w:sz w:val="28"/>
          <w:szCs w:val="28"/>
        </w:rPr>
        <w:t>Console.WriteLine</w:t>
      </w:r>
      <w:proofErr w:type="spellEnd"/>
      <w:r w:rsidRPr="00B97D61">
        <w:rPr>
          <w:sz w:val="28"/>
          <w:szCs w:val="28"/>
        </w:rPr>
        <w:t>("Введите трёхзначное число:");</w:t>
      </w:r>
    </w:p>
    <w:p w14:paraId="458B3A89" w14:textId="03C82D58" w:rsidR="00B97D61" w:rsidRPr="00B97D61" w:rsidRDefault="00B97D61" w:rsidP="00B97D61">
      <w:pPr>
        <w:ind w:firstLine="709"/>
        <w:jc w:val="both"/>
        <w:rPr>
          <w:sz w:val="28"/>
          <w:szCs w:val="28"/>
          <w:lang w:val="en-US"/>
        </w:rPr>
      </w:pPr>
      <w:r w:rsidRPr="00B97D61">
        <w:rPr>
          <w:sz w:val="28"/>
          <w:szCs w:val="28"/>
          <w:lang w:val="en-US"/>
        </w:rPr>
        <w:t>int number = Convert.ToInt32(</w:t>
      </w:r>
      <w:proofErr w:type="spellStart"/>
      <w:r w:rsidRPr="00B97D61">
        <w:rPr>
          <w:sz w:val="28"/>
          <w:szCs w:val="28"/>
          <w:lang w:val="en-US"/>
        </w:rPr>
        <w:t>Console.ReadLine</w:t>
      </w:r>
      <w:proofErr w:type="spellEnd"/>
      <w:r w:rsidRPr="00B97D61">
        <w:rPr>
          <w:sz w:val="28"/>
          <w:szCs w:val="28"/>
          <w:lang w:val="en-US"/>
        </w:rPr>
        <w:t>());</w:t>
      </w:r>
    </w:p>
    <w:p w14:paraId="13AD8648" w14:textId="79994CDE" w:rsidR="00B97D61" w:rsidRPr="00B97D61" w:rsidRDefault="00B97D61" w:rsidP="00B97D61">
      <w:pPr>
        <w:ind w:firstLine="709"/>
        <w:jc w:val="both"/>
        <w:rPr>
          <w:sz w:val="28"/>
          <w:szCs w:val="28"/>
          <w:lang w:val="en-US"/>
        </w:rPr>
      </w:pPr>
      <w:r w:rsidRPr="00B97D61">
        <w:rPr>
          <w:sz w:val="28"/>
          <w:szCs w:val="28"/>
          <w:lang w:val="en-US"/>
        </w:rPr>
        <w:t xml:space="preserve">int </w:t>
      </w:r>
      <w:proofErr w:type="spellStart"/>
      <w:r w:rsidRPr="00B97D61">
        <w:rPr>
          <w:sz w:val="28"/>
          <w:szCs w:val="28"/>
          <w:lang w:val="en-US"/>
        </w:rPr>
        <w:t>firstDigit</w:t>
      </w:r>
      <w:proofErr w:type="spellEnd"/>
      <w:r w:rsidRPr="00B97D61">
        <w:rPr>
          <w:sz w:val="28"/>
          <w:szCs w:val="28"/>
          <w:lang w:val="en-US"/>
        </w:rPr>
        <w:t xml:space="preserve"> = number / 100;</w:t>
      </w:r>
    </w:p>
    <w:p w14:paraId="76DB095E" w14:textId="64B6E696" w:rsidR="00B97D61" w:rsidRPr="00B97D61" w:rsidRDefault="00B97D61" w:rsidP="00B97D61">
      <w:pPr>
        <w:ind w:firstLine="709"/>
        <w:jc w:val="both"/>
        <w:rPr>
          <w:sz w:val="28"/>
          <w:szCs w:val="28"/>
          <w:lang w:val="en-US"/>
        </w:rPr>
      </w:pPr>
      <w:r w:rsidRPr="00B97D61">
        <w:rPr>
          <w:sz w:val="28"/>
          <w:szCs w:val="28"/>
          <w:lang w:val="en-US"/>
        </w:rPr>
        <w:t xml:space="preserve">int </w:t>
      </w:r>
      <w:proofErr w:type="spellStart"/>
      <w:r w:rsidRPr="00B97D61">
        <w:rPr>
          <w:sz w:val="28"/>
          <w:szCs w:val="28"/>
          <w:lang w:val="en-US"/>
        </w:rPr>
        <w:t>lastDigit</w:t>
      </w:r>
      <w:proofErr w:type="spellEnd"/>
      <w:r w:rsidRPr="00B97D61">
        <w:rPr>
          <w:sz w:val="28"/>
          <w:szCs w:val="28"/>
          <w:lang w:val="en-US"/>
        </w:rPr>
        <w:t xml:space="preserve"> = number % 10;</w:t>
      </w:r>
    </w:p>
    <w:p w14:paraId="36C080C9" w14:textId="7E5401A8" w:rsidR="00B97D61" w:rsidRPr="00B97D61" w:rsidRDefault="00B97D61" w:rsidP="00B97D61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B97D61">
        <w:rPr>
          <w:sz w:val="28"/>
          <w:szCs w:val="28"/>
          <w:lang w:val="en-US"/>
        </w:rPr>
        <w:t>Console.WriteLine</w:t>
      </w:r>
      <w:proofErr w:type="spellEnd"/>
      <w:r w:rsidRPr="00B97D61">
        <w:rPr>
          <w:sz w:val="28"/>
          <w:szCs w:val="28"/>
          <w:lang w:val="en-US"/>
        </w:rPr>
        <w:t>($"</w:t>
      </w:r>
      <w:r w:rsidRPr="00B97D61">
        <w:rPr>
          <w:sz w:val="28"/>
          <w:szCs w:val="28"/>
        </w:rPr>
        <w:t>Первая</w:t>
      </w:r>
      <w:r w:rsidRPr="00B97D61">
        <w:rPr>
          <w:sz w:val="28"/>
          <w:szCs w:val="28"/>
          <w:lang w:val="en-US"/>
        </w:rPr>
        <w:t xml:space="preserve"> </w:t>
      </w:r>
      <w:r w:rsidRPr="00B97D61">
        <w:rPr>
          <w:sz w:val="28"/>
          <w:szCs w:val="28"/>
        </w:rPr>
        <w:t>цифра</w:t>
      </w:r>
      <w:r w:rsidRPr="00B97D61">
        <w:rPr>
          <w:sz w:val="28"/>
          <w:szCs w:val="28"/>
          <w:lang w:val="en-US"/>
        </w:rPr>
        <w:t>: {</w:t>
      </w:r>
      <w:proofErr w:type="spellStart"/>
      <w:r w:rsidRPr="00B97D61">
        <w:rPr>
          <w:sz w:val="28"/>
          <w:szCs w:val="28"/>
          <w:lang w:val="en-US"/>
        </w:rPr>
        <w:t>firstDigit</w:t>
      </w:r>
      <w:proofErr w:type="spellEnd"/>
      <w:r w:rsidRPr="00B97D61">
        <w:rPr>
          <w:sz w:val="28"/>
          <w:szCs w:val="28"/>
          <w:lang w:val="en-US"/>
        </w:rPr>
        <w:t>}");</w:t>
      </w:r>
    </w:p>
    <w:p w14:paraId="769D3D53" w14:textId="1F356273" w:rsidR="003D2AF4" w:rsidRDefault="00B97D61" w:rsidP="00B97D61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  <w:lang w:val="en-US"/>
        </w:rPr>
      </w:pPr>
      <w:proofErr w:type="spellStart"/>
      <w:r w:rsidRPr="00B97D61">
        <w:rPr>
          <w:sz w:val="28"/>
          <w:szCs w:val="28"/>
          <w:lang w:val="en-US"/>
        </w:rPr>
        <w:t>Console.WriteLine</w:t>
      </w:r>
      <w:proofErr w:type="spellEnd"/>
      <w:r w:rsidRPr="00B97D61">
        <w:rPr>
          <w:sz w:val="28"/>
          <w:szCs w:val="28"/>
          <w:lang w:val="en-US"/>
        </w:rPr>
        <w:t>($"</w:t>
      </w:r>
      <w:r w:rsidRPr="00B97D61">
        <w:rPr>
          <w:sz w:val="28"/>
          <w:szCs w:val="28"/>
        </w:rPr>
        <w:t>Последняя</w:t>
      </w:r>
      <w:r w:rsidRPr="00B97D61">
        <w:rPr>
          <w:sz w:val="28"/>
          <w:szCs w:val="28"/>
          <w:lang w:val="en-US"/>
        </w:rPr>
        <w:t xml:space="preserve"> </w:t>
      </w:r>
      <w:r w:rsidRPr="00B97D61">
        <w:rPr>
          <w:sz w:val="28"/>
          <w:szCs w:val="28"/>
        </w:rPr>
        <w:t>цифра</w:t>
      </w:r>
      <w:r w:rsidRPr="00B97D61">
        <w:rPr>
          <w:sz w:val="28"/>
          <w:szCs w:val="28"/>
          <w:lang w:val="en-US"/>
        </w:rPr>
        <w:t>: {</w:t>
      </w:r>
      <w:proofErr w:type="spellStart"/>
      <w:r w:rsidRPr="00B97D61">
        <w:rPr>
          <w:sz w:val="28"/>
          <w:szCs w:val="28"/>
          <w:lang w:val="en-US"/>
        </w:rPr>
        <w:t>lastDigit</w:t>
      </w:r>
      <w:proofErr w:type="spellEnd"/>
      <w:r w:rsidRPr="00B97D61">
        <w:rPr>
          <w:sz w:val="28"/>
          <w:szCs w:val="28"/>
          <w:lang w:val="en-US"/>
        </w:rPr>
        <w:t>}");</w:t>
      </w:r>
    </w:p>
    <w:p w14:paraId="5A2A652E" w14:textId="24245025" w:rsidR="00B97D61" w:rsidRDefault="003D2AF4" w:rsidP="003D2A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83006C7" w14:textId="3BA1BDFD" w:rsidR="00150184" w:rsidRPr="00150184" w:rsidRDefault="00150184" w:rsidP="00150184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0184" w:rsidRPr="00150184" w14:paraId="662882D9" w14:textId="77777777" w:rsidTr="00D6710B">
        <w:trPr>
          <w:trHeight w:val="307"/>
        </w:trPr>
        <w:tc>
          <w:tcPr>
            <w:tcW w:w="4955" w:type="dxa"/>
          </w:tcPr>
          <w:p w14:paraId="2580D7E3" w14:textId="77777777" w:rsidR="00150184" w:rsidRPr="00150184" w:rsidRDefault="0015018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AE6DFE7" w14:textId="77777777" w:rsidR="00150184" w:rsidRPr="00150184" w:rsidRDefault="0015018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150184" w:rsidRPr="00150184" w14:paraId="1EF7074A" w14:textId="77777777" w:rsidTr="00D6710B">
        <w:tc>
          <w:tcPr>
            <w:tcW w:w="4955" w:type="dxa"/>
          </w:tcPr>
          <w:p w14:paraId="3B30A82F" w14:textId="751E93D7" w:rsidR="00150184" w:rsidRPr="00150184" w:rsidRDefault="00B97D61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123</w:t>
            </w:r>
          </w:p>
        </w:tc>
        <w:tc>
          <w:tcPr>
            <w:tcW w:w="4956" w:type="dxa"/>
          </w:tcPr>
          <w:p w14:paraId="76358F54" w14:textId="1BC8330E" w:rsidR="00B97D61" w:rsidRPr="00B97D61" w:rsidRDefault="003D2AF4" w:rsidP="00B97D6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97D61">
              <w:rPr>
                <w:sz w:val="28"/>
                <w:szCs w:val="28"/>
                <w:lang w:val="en-US"/>
              </w:rPr>
              <w:t>firstDigit</w:t>
            </w:r>
            <w:proofErr w:type="spellEnd"/>
            <w:r w:rsidR="00B97D61" w:rsidRPr="00B97D61">
              <w:rPr>
                <w:sz w:val="28"/>
                <w:szCs w:val="28"/>
                <w:lang w:val="en-US"/>
              </w:rPr>
              <w:t>: 1</w:t>
            </w:r>
          </w:p>
          <w:p w14:paraId="54B0D563" w14:textId="454CADFF" w:rsidR="00150184" w:rsidRPr="000034A2" w:rsidRDefault="003D2AF4" w:rsidP="00B97D6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proofErr w:type="spellStart"/>
            <w:r w:rsidRPr="00B97D61">
              <w:rPr>
                <w:sz w:val="28"/>
                <w:szCs w:val="28"/>
                <w:lang w:val="en-US"/>
              </w:rPr>
              <w:t>lastDigit</w:t>
            </w:r>
            <w:proofErr w:type="spellEnd"/>
            <w:r w:rsidR="00B97D61" w:rsidRPr="00B97D61">
              <w:rPr>
                <w:sz w:val="28"/>
                <w:szCs w:val="28"/>
                <w:lang w:val="en-US"/>
              </w:rPr>
              <w:t>: 3</w:t>
            </w:r>
          </w:p>
        </w:tc>
      </w:tr>
    </w:tbl>
    <w:p w14:paraId="69568B6F" w14:textId="694B21D4" w:rsidR="00150184" w:rsidRPr="00150184" w:rsidRDefault="00150184" w:rsidP="00150184">
      <w:pPr>
        <w:ind w:firstLine="709"/>
        <w:jc w:val="both"/>
        <w:rPr>
          <w:sz w:val="28"/>
          <w:szCs w:val="28"/>
          <w:lang w:val="en-US"/>
        </w:rPr>
      </w:pPr>
    </w:p>
    <w:p w14:paraId="45D96A37" w14:textId="09624E9E" w:rsidR="00B97D61" w:rsidRPr="00B97D61" w:rsidRDefault="00150184" w:rsidP="00B97D61">
      <w:pPr>
        <w:ind w:firstLine="709"/>
        <w:jc w:val="both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Анализ результатов:</w:t>
      </w:r>
    </w:p>
    <w:p w14:paraId="146DFE70" w14:textId="43C4261F" w:rsidR="00150184" w:rsidRPr="00150184" w:rsidRDefault="00B97D61" w:rsidP="00150184">
      <w:pPr>
        <w:ind w:firstLine="709"/>
        <w:jc w:val="center"/>
        <w:rPr>
          <w:sz w:val="28"/>
          <w:szCs w:val="28"/>
          <w:lang w:val="en-US"/>
        </w:rPr>
      </w:pPr>
      <w:r w:rsidRPr="00B97D61">
        <w:rPr>
          <w:sz w:val="28"/>
          <w:szCs w:val="28"/>
          <w:lang w:val="en-US"/>
        </w:rPr>
        <w:drawing>
          <wp:inline distT="0" distB="0" distL="0" distR="0" wp14:anchorId="56F73A4B" wp14:editId="65843093">
            <wp:extent cx="2724530" cy="933580"/>
            <wp:effectExtent l="0" t="0" r="0" b="0"/>
            <wp:docPr id="1338899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99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FD78" w14:textId="2F7F051E" w:rsidR="00150184" w:rsidRPr="00150184" w:rsidRDefault="00150184" w:rsidP="00150184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150184">
        <w:rPr>
          <w:sz w:val="28"/>
          <w:szCs w:val="28"/>
        </w:rPr>
        <w:t>Рисунок 1.2 – Результат работы программы</w:t>
      </w:r>
    </w:p>
    <w:p w14:paraId="699B14FB" w14:textId="5E99EE5D" w:rsidR="00150184" w:rsidRPr="00E156DE" w:rsidRDefault="00150184" w:rsidP="00150184">
      <w:pPr>
        <w:ind w:firstLine="709"/>
        <w:jc w:val="center"/>
        <w:rPr>
          <w:sz w:val="28"/>
          <w:szCs w:val="28"/>
        </w:rPr>
      </w:pPr>
    </w:p>
    <w:p w14:paraId="4F98C49C" w14:textId="77777777" w:rsidR="00B97D61" w:rsidRPr="00B97D61" w:rsidRDefault="00150184" w:rsidP="00B97D61">
      <w:pPr>
        <w:ind w:firstLine="709"/>
        <w:jc w:val="both"/>
        <w:rPr>
          <w:sz w:val="28"/>
          <w:szCs w:val="28"/>
        </w:rPr>
      </w:pPr>
      <w:r w:rsidRPr="00150184">
        <w:rPr>
          <w:sz w:val="28"/>
          <w:szCs w:val="28"/>
        </w:rPr>
        <w:t xml:space="preserve">Задание </w:t>
      </w:r>
      <w:r w:rsidR="00650CC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150184">
        <w:rPr>
          <w:sz w:val="28"/>
          <w:szCs w:val="28"/>
        </w:rPr>
        <w:t xml:space="preserve"> </w:t>
      </w:r>
      <w:r w:rsidR="00B97D61" w:rsidRPr="00B97D61">
        <w:rPr>
          <w:sz w:val="28"/>
          <w:szCs w:val="28"/>
        </w:rPr>
        <w:t>Дано трехзначное число. Найти число, полученное при прочтении</w:t>
      </w:r>
    </w:p>
    <w:p w14:paraId="6E83898C" w14:textId="5E098C8D" w:rsidR="00150184" w:rsidRPr="00B97D61" w:rsidRDefault="00B97D61" w:rsidP="00B97D61">
      <w:pPr>
        <w:ind w:firstLine="709"/>
        <w:jc w:val="both"/>
        <w:rPr>
          <w:sz w:val="28"/>
          <w:szCs w:val="28"/>
          <w:lang w:val="en-US"/>
        </w:rPr>
      </w:pPr>
      <w:r w:rsidRPr="00B97D61">
        <w:rPr>
          <w:sz w:val="28"/>
          <w:szCs w:val="28"/>
        </w:rPr>
        <w:t>его цифр справа налево.</w:t>
      </w:r>
    </w:p>
    <w:p w14:paraId="09E84765" w14:textId="2F07AF68" w:rsidR="00150184" w:rsidRDefault="00150184" w:rsidP="00150184">
      <w:pPr>
        <w:ind w:firstLine="709"/>
        <w:jc w:val="both"/>
        <w:rPr>
          <w:sz w:val="28"/>
          <w:szCs w:val="28"/>
        </w:rPr>
      </w:pPr>
    </w:p>
    <w:p w14:paraId="54E0E7B8" w14:textId="371965CA" w:rsidR="00150184" w:rsidRDefault="00150184" w:rsidP="0015018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14:paraId="5D79EE6B" w14:textId="77777777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proofErr w:type="spellStart"/>
      <w:r w:rsidRPr="003D2AF4">
        <w:rPr>
          <w:sz w:val="28"/>
          <w:szCs w:val="28"/>
        </w:rPr>
        <w:t>Console.WriteLine</w:t>
      </w:r>
      <w:proofErr w:type="spellEnd"/>
      <w:r w:rsidRPr="003D2AF4">
        <w:rPr>
          <w:sz w:val="28"/>
          <w:szCs w:val="28"/>
        </w:rPr>
        <w:t>("Введите трехзначное число:");</w:t>
      </w:r>
    </w:p>
    <w:p w14:paraId="29BC6992" w14:textId="77777777" w:rsidR="003D2AF4" w:rsidRPr="003D2AF4" w:rsidRDefault="003D2AF4" w:rsidP="003D2AF4">
      <w:pPr>
        <w:ind w:firstLine="709"/>
        <w:jc w:val="both"/>
        <w:rPr>
          <w:sz w:val="28"/>
          <w:szCs w:val="28"/>
          <w:lang w:val="en-US"/>
        </w:rPr>
      </w:pPr>
      <w:r w:rsidRPr="003D2AF4">
        <w:rPr>
          <w:sz w:val="28"/>
          <w:szCs w:val="28"/>
          <w:lang w:val="en-US"/>
        </w:rPr>
        <w:t>int number = Convert.ToInt32(</w:t>
      </w:r>
      <w:proofErr w:type="spellStart"/>
      <w:r w:rsidRPr="003D2AF4">
        <w:rPr>
          <w:sz w:val="28"/>
          <w:szCs w:val="28"/>
          <w:lang w:val="en-US"/>
        </w:rPr>
        <w:t>Console.ReadLine</w:t>
      </w:r>
      <w:proofErr w:type="spellEnd"/>
      <w:r w:rsidRPr="003D2AF4">
        <w:rPr>
          <w:sz w:val="28"/>
          <w:szCs w:val="28"/>
          <w:lang w:val="en-US"/>
        </w:rPr>
        <w:t>());</w:t>
      </w:r>
    </w:p>
    <w:p w14:paraId="3C2AD2B1" w14:textId="77777777" w:rsidR="003D2AF4" w:rsidRPr="003D2AF4" w:rsidRDefault="003D2AF4" w:rsidP="003D2AF4">
      <w:pPr>
        <w:ind w:firstLine="709"/>
        <w:jc w:val="both"/>
        <w:rPr>
          <w:sz w:val="28"/>
          <w:szCs w:val="28"/>
          <w:lang w:val="en-US"/>
        </w:rPr>
      </w:pPr>
    </w:p>
    <w:p w14:paraId="51E1A32C" w14:textId="77777777" w:rsidR="003D2AF4" w:rsidRPr="003D2AF4" w:rsidRDefault="003D2AF4" w:rsidP="003D2AF4">
      <w:pPr>
        <w:ind w:firstLine="709"/>
        <w:jc w:val="both"/>
        <w:rPr>
          <w:sz w:val="28"/>
          <w:szCs w:val="28"/>
          <w:lang w:val="en-US"/>
        </w:rPr>
      </w:pPr>
      <w:r w:rsidRPr="003D2AF4">
        <w:rPr>
          <w:sz w:val="28"/>
          <w:szCs w:val="28"/>
          <w:lang w:val="en-US"/>
        </w:rPr>
        <w:t>if (number &gt;= 100 &amp;&amp; number &lt;= 999)</w:t>
      </w:r>
    </w:p>
    <w:p w14:paraId="583DA4C7" w14:textId="77777777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r w:rsidRPr="003D2AF4">
        <w:rPr>
          <w:sz w:val="28"/>
          <w:szCs w:val="28"/>
          <w:lang w:val="en-US"/>
        </w:rPr>
        <w:t>{</w:t>
      </w:r>
    </w:p>
    <w:p w14:paraId="4FE73F4F" w14:textId="77777777" w:rsidR="003D2AF4" w:rsidRPr="003D2AF4" w:rsidRDefault="003D2AF4" w:rsidP="003D2AF4">
      <w:pPr>
        <w:ind w:firstLine="709"/>
        <w:jc w:val="both"/>
        <w:rPr>
          <w:sz w:val="28"/>
          <w:szCs w:val="28"/>
          <w:lang w:val="en-US"/>
        </w:rPr>
      </w:pPr>
      <w:r w:rsidRPr="003D2AF4">
        <w:rPr>
          <w:sz w:val="28"/>
          <w:szCs w:val="28"/>
          <w:lang w:val="en-US"/>
        </w:rPr>
        <w:t xml:space="preserve">    int </w:t>
      </w:r>
      <w:proofErr w:type="spellStart"/>
      <w:r w:rsidRPr="003D2AF4">
        <w:rPr>
          <w:sz w:val="28"/>
          <w:szCs w:val="28"/>
          <w:lang w:val="en-US"/>
        </w:rPr>
        <w:t>reversedNumber</w:t>
      </w:r>
      <w:proofErr w:type="spellEnd"/>
      <w:r w:rsidRPr="003D2AF4">
        <w:rPr>
          <w:sz w:val="28"/>
          <w:szCs w:val="28"/>
          <w:lang w:val="en-US"/>
        </w:rPr>
        <w:t xml:space="preserve"> = (number % 10) * 100 + ((number / 10) % 10) * 10 + (number / 100);</w:t>
      </w:r>
    </w:p>
    <w:p w14:paraId="75748B71" w14:textId="0BE096A1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r w:rsidRPr="003D2AF4">
        <w:rPr>
          <w:sz w:val="28"/>
          <w:szCs w:val="28"/>
          <w:lang w:val="en-US"/>
        </w:rPr>
        <w:t xml:space="preserve">    </w:t>
      </w:r>
      <w:proofErr w:type="spellStart"/>
      <w:r w:rsidRPr="003D2AF4">
        <w:rPr>
          <w:sz w:val="28"/>
          <w:szCs w:val="28"/>
        </w:rPr>
        <w:t>Console.WriteLine</w:t>
      </w:r>
      <w:proofErr w:type="spellEnd"/>
      <w:r w:rsidRPr="003D2AF4">
        <w:rPr>
          <w:sz w:val="28"/>
          <w:szCs w:val="28"/>
        </w:rPr>
        <w:t>($"</w:t>
      </w:r>
      <w:r>
        <w:rPr>
          <w:sz w:val="28"/>
          <w:szCs w:val="28"/>
        </w:rPr>
        <w:t>Результат</w:t>
      </w:r>
      <w:r w:rsidRPr="003D2AF4">
        <w:rPr>
          <w:sz w:val="28"/>
          <w:szCs w:val="28"/>
        </w:rPr>
        <w:t>: {</w:t>
      </w:r>
      <w:proofErr w:type="spellStart"/>
      <w:r w:rsidRPr="003D2AF4">
        <w:rPr>
          <w:sz w:val="28"/>
          <w:szCs w:val="28"/>
        </w:rPr>
        <w:t>reversedNumber</w:t>
      </w:r>
      <w:proofErr w:type="spellEnd"/>
      <w:r w:rsidRPr="003D2AF4">
        <w:rPr>
          <w:sz w:val="28"/>
          <w:szCs w:val="28"/>
        </w:rPr>
        <w:t>}");</w:t>
      </w:r>
    </w:p>
    <w:p w14:paraId="131674C6" w14:textId="77777777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r w:rsidRPr="003D2AF4">
        <w:rPr>
          <w:sz w:val="28"/>
          <w:szCs w:val="28"/>
        </w:rPr>
        <w:t>}</w:t>
      </w:r>
    </w:p>
    <w:p w14:paraId="5F8A9A2F" w14:textId="77777777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proofErr w:type="spellStart"/>
      <w:r w:rsidRPr="003D2AF4">
        <w:rPr>
          <w:sz w:val="28"/>
          <w:szCs w:val="28"/>
        </w:rPr>
        <w:t>else</w:t>
      </w:r>
      <w:proofErr w:type="spellEnd"/>
    </w:p>
    <w:p w14:paraId="6349D723" w14:textId="77777777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r w:rsidRPr="003D2AF4">
        <w:rPr>
          <w:sz w:val="28"/>
          <w:szCs w:val="28"/>
        </w:rPr>
        <w:t>{</w:t>
      </w:r>
    </w:p>
    <w:p w14:paraId="22CF404B" w14:textId="77777777" w:rsidR="003D2AF4" w:rsidRPr="003D2AF4" w:rsidRDefault="003D2AF4" w:rsidP="003D2AF4">
      <w:pPr>
        <w:ind w:firstLine="709"/>
        <w:jc w:val="both"/>
        <w:rPr>
          <w:sz w:val="28"/>
          <w:szCs w:val="28"/>
        </w:rPr>
      </w:pPr>
      <w:r w:rsidRPr="003D2AF4">
        <w:rPr>
          <w:sz w:val="28"/>
          <w:szCs w:val="28"/>
        </w:rPr>
        <w:t xml:space="preserve">    </w:t>
      </w:r>
      <w:proofErr w:type="spellStart"/>
      <w:r w:rsidRPr="003D2AF4">
        <w:rPr>
          <w:sz w:val="28"/>
          <w:szCs w:val="28"/>
        </w:rPr>
        <w:t>Console.WriteLine</w:t>
      </w:r>
      <w:proofErr w:type="spellEnd"/>
      <w:r w:rsidRPr="003D2AF4">
        <w:rPr>
          <w:sz w:val="28"/>
          <w:szCs w:val="28"/>
        </w:rPr>
        <w:t>("Введенное число не является трехзначным.");</w:t>
      </w:r>
    </w:p>
    <w:p w14:paraId="532A1E8E" w14:textId="03E24A47" w:rsidR="000034A2" w:rsidRDefault="003D2AF4" w:rsidP="003D2AF4">
      <w:pPr>
        <w:ind w:firstLine="709"/>
        <w:jc w:val="both"/>
        <w:rPr>
          <w:sz w:val="28"/>
          <w:szCs w:val="28"/>
          <w:lang w:val="en-US"/>
        </w:rPr>
      </w:pPr>
      <w:r w:rsidRPr="003D2AF4">
        <w:rPr>
          <w:sz w:val="28"/>
          <w:szCs w:val="28"/>
        </w:rPr>
        <w:t>}</w:t>
      </w:r>
    </w:p>
    <w:p w14:paraId="53FA7F57" w14:textId="77777777" w:rsidR="003D2AF4" w:rsidRPr="003D2AF4" w:rsidRDefault="003D2AF4" w:rsidP="003D2AF4">
      <w:pPr>
        <w:ind w:firstLine="709"/>
        <w:jc w:val="both"/>
        <w:rPr>
          <w:sz w:val="28"/>
          <w:szCs w:val="28"/>
          <w:lang w:val="en-US"/>
        </w:rPr>
      </w:pPr>
    </w:p>
    <w:p w14:paraId="666D3F8A" w14:textId="29F2BE67" w:rsidR="000034A2" w:rsidRPr="00150184" w:rsidRDefault="000034A2" w:rsidP="000034A2">
      <w:pPr>
        <w:pStyle w:val="aa"/>
        <w:spacing w:before="0" w:beforeAutospacing="0" w:after="0" w:afterAutospacing="0" w:line="276" w:lineRule="auto"/>
        <w:ind w:firstLine="680"/>
        <w:jc w:val="both"/>
        <w:rPr>
          <w:sz w:val="28"/>
          <w:szCs w:val="28"/>
        </w:rPr>
      </w:pPr>
      <w:r w:rsidRPr="00150184">
        <w:rPr>
          <w:sz w:val="28"/>
          <w:szCs w:val="28"/>
        </w:rPr>
        <w:t>Таблица 1.</w:t>
      </w:r>
      <w:r>
        <w:rPr>
          <w:sz w:val="28"/>
          <w:szCs w:val="28"/>
        </w:rPr>
        <w:t>3</w:t>
      </w:r>
      <w:r w:rsidRPr="0015018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034A2" w:rsidRPr="00150184" w14:paraId="530E13B6" w14:textId="77777777" w:rsidTr="00D6710B">
        <w:trPr>
          <w:trHeight w:val="307"/>
        </w:trPr>
        <w:tc>
          <w:tcPr>
            <w:tcW w:w="4955" w:type="dxa"/>
          </w:tcPr>
          <w:p w14:paraId="082B7457" w14:textId="77777777" w:rsidR="000034A2" w:rsidRPr="00150184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61AF3F8" w14:textId="77777777" w:rsidR="000034A2" w:rsidRPr="00150184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</w:rPr>
            </w:pPr>
            <w:r w:rsidRPr="00150184">
              <w:rPr>
                <w:sz w:val="28"/>
                <w:szCs w:val="28"/>
              </w:rPr>
              <w:t>Выходные данные</w:t>
            </w:r>
          </w:p>
        </w:tc>
      </w:tr>
      <w:tr w:rsidR="000034A2" w:rsidRPr="00150184" w14:paraId="184984D5" w14:textId="77777777" w:rsidTr="00D6710B">
        <w:tc>
          <w:tcPr>
            <w:tcW w:w="4955" w:type="dxa"/>
          </w:tcPr>
          <w:p w14:paraId="5E1703CF" w14:textId="6668E981" w:rsidR="000034A2" w:rsidRPr="000034A2" w:rsidRDefault="000034A2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number: 123</w:t>
            </w:r>
          </w:p>
        </w:tc>
        <w:tc>
          <w:tcPr>
            <w:tcW w:w="4956" w:type="dxa"/>
          </w:tcPr>
          <w:p w14:paraId="33F9FC1C" w14:textId="72E46E05" w:rsidR="000034A2" w:rsidRPr="000034A2" w:rsidRDefault="003D2AF4" w:rsidP="00D6710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3D2AF4">
              <w:rPr>
                <w:sz w:val="28"/>
                <w:szCs w:val="28"/>
                <w:lang w:val="en-US"/>
              </w:rPr>
              <w:t>reversedNumber</w:t>
            </w:r>
            <w:proofErr w:type="spellEnd"/>
            <w:r w:rsidRPr="003D2AF4">
              <w:rPr>
                <w:sz w:val="28"/>
                <w:szCs w:val="28"/>
                <w:lang w:val="en-US"/>
              </w:rPr>
              <w:t>: 321</w:t>
            </w:r>
          </w:p>
        </w:tc>
      </w:tr>
    </w:tbl>
    <w:p w14:paraId="42554A22" w14:textId="2BDD43C5" w:rsidR="000034A2" w:rsidRDefault="000034A2" w:rsidP="000034A2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534F066D" w14:textId="2D7C5FC6" w:rsidR="000034A2" w:rsidRDefault="003D2AF4" w:rsidP="000034A2">
      <w:pPr>
        <w:ind w:firstLine="709"/>
        <w:jc w:val="center"/>
        <w:rPr>
          <w:sz w:val="28"/>
          <w:szCs w:val="28"/>
          <w:lang w:val="en-US"/>
        </w:rPr>
      </w:pPr>
      <w:r w:rsidRPr="003D2AF4">
        <w:rPr>
          <w:sz w:val="28"/>
          <w:szCs w:val="28"/>
          <w:lang w:val="en-US"/>
        </w:rPr>
        <w:drawing>
          <wp:inline distT="0" distB="0" distL="0" distR="0" wp14:anchorId="1772E94D" wp14:editId="2E6CF58E">
            <wp:extent cx="3153215" cy="819264"/>
            <wp:effectExtent l="0" t="0" r="9525" b="0"/>
            <wp:docPr id="121158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8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A9E4" w14:textId="6BB991E6" w:rsidR="000034A2" w:rsidRPr="000034A2" w:rsidRDefault="000034A2" w:rsidP="000034A2">
      <w:pPr>
        <w:spacing w:before="120"/>
        <w:ind w:firstLine="709"/>
        <w:jc w:val="center"/>
        <w:rPr>
          <w:sz w:val="28"/>
          <w:szCs w:val="28"/>
          <w:lang w:val="en-US"/>
        </w:rPr>
      </w:pPr>
      <w:r w:rsidRPr="00150184">
        <w:rPr>
          <w:sz w:val="28"/>
          <w:szCs w:val="28"/>
        </w:rPr>
        <w:t>Рисунок 1.2 – Результат работы программы</w:t>
      </w:r>
    </w:p>
    <w:sectPr w:rsidR="000034A2" w:rsidRPr="000034A2" w:rsidSect="00D0162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63DC2" w14:textId="77777777" w:rsidR="0052116A" w:rsidRDefault="0052116A">
      <w:r>
        <w:separator/>
      </w:r>
    </w:p>
  </w:endnote>
  <w:endnote w:type="continuationSeparator" w:id="0">
    <w:p w14:paraId="7C0DE3B1" w14:textId="77777777" w:rsidR="0052116A" w:rsidRDefault="0052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4DF6F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28C725B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3AB8C" w14:textId="77777777" w:rsidR="00637F71" w:rsidRDefault="00A9167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12C948BF" wp14:editId="4EF87A0A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2E90D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ChdimO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09E8F4C0" w14:textId="77777777" w:rsidR="00637F71" w:rsidRDefault="00A9167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D6EA362" wp14:editId="087EA09A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ECEC2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EA36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" filled="f" stroked="f">
              <v:textbox inset="0,0,0,0">
                <w:txbxContent>
                  <w:p w14:paraId="25AECEC2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7CE3D7AF" wp14:editId="4BD6471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E2F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76711FA1" wp14:editId="6CD75620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7C50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S0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/IYzB5Z2tNZO&#10;sfks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LS7ktL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C100688" wp14:editId="2DD7617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C2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00688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Xk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" filled="f" stroked="f">
              <v:textbox inset="0,0,0,0">
                <w:txbxContent>
                  <w:p w14:paraId="0364AC2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C27502" wp14:editId="510FAD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56F79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03D273AA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7502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" filled="f" stroked="f">
              <v:textbox inset="0,0,0,0">
                <w:txbxContent>
                  <w:p w14:paraId="75456F79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03D273AA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187ECBE" wp14:editId="369215C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B691F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87ECBE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UQoYb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4FAB691F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D597A10" wp14:editId="0CAC6F5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4F0FD" w14:textId="64BEB177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3D2AF4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3D2AF4">
                            <w:rPr>
                              <w:sz w:val="28"/>
                              <w:szCs w:val="28"/>
                            </w:rPr>
                            <w:t>-61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5EBE2533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597A1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7CA4F0FD" w14:textId="64BEB177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3D2AF4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3D2AF4">
                      <w:rPr>
                        <w:sz w:val="28"/>
                        <w:szCs w:val="28"/>
                      </w:rPr>
                      <w:t>-61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5EBE2533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E380092" wp14:editId="557AC21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98E55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80092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Nu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" filled="f" stroked="f">
              <v:textbox inset="0,0,0,0">
                <w:txbxContent>
                  <w:p w14:paraId="5FB98E55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40EFE" wp14:editId="3C701A0A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21E30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40EF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Hr7gEAAL4DAAAOAAAAZHJzL2Uyb0RvYy54bWysU9tu2zAMfR+wfxD0vjhplrQ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7hcRn1653MOe3IcGAb285xTr949ovrmhcW7BuxO3xJh32iomN8iZmYvUkccH0HK/iNW&#10;XAf2ARPQUFMXxWM5BKPznI7n2UQuip3L1d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Qix6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58721E30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A3BD76" wp14:editId="2BA82AD0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17ED7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3BD76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F7phQO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7F117ED7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6D7F4A52" wp14:editId="4753270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88D45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ATyoGM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5C0DC98E" wp14:editId="17FA3065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27D43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c6PSc8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741F4411" wp14:editId="6E8334E9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B9D7F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Hjsepc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3A91CED9" wp14:editId="06B92C95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0040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NIFqc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08F00A21" wp14:editId="7BC137B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5707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Ri67B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E83CD10" wp14:editId="615EA744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20B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pDwgEAAGs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8geB5ZmtNVO&#10;scV99mbwsaaUjduFrE6M7tlvUfyMzOGmB9epwvHl5Kluliuq30ryIXrqsB++oqQcOCQsRo1tsBmS&#10;LGBjmcfpNg81Jibocn53t1zeLzgT11gF9bXQh5i+KLQsbxpuiHQBhuM2pkwE6mtK7uPwSRtTxm0c&#10;Gxq+XMwXpSCi0TIHc1oM3X5jAjtCfjDlK6oo8jYt4MHJAtYrkJ8v+wTanPfU3LiLGVn/2ck9ytMu&#10;XE2iiRaWl9eXn8zbc6l+/UfWvwA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2yqQ8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43CE59" wp14:editId="4F4FDC5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6BBE28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VckIk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C1026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9446E3A" w14:textId="77777777" w:rsidR="00637F71" w:rsidRDefault="00A9167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CE950" wp14:editId="1C0F9CB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F3302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CE9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M8DwIAAAUEAAAOAAAAZHJzL2Uyb0RvYy54bWysU8Fu2zAMvQ/YPwi6L467dsm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lwvOrOip&#10;R49qDOwTjCzPk0CD8wX5PTjyDCM9UKNTsd7dgfzhmYVNJ2yrbhBh6JSoiWAepc1ehMaW+MJHkGr4&#10;CjUlErsACWhssI/qkR6M0KlRh3NzIhlJl4t8mS+vOJP0lC+Wl++vUg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0j8M8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36F3302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FC25F3" wp14:editId="6D488C5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CA272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C25F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FXk1cg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FCA272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41457A8A" w14:textId="77777777" w:rsidR="00637F71" w:rsidRDefault="00A9167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3D57ED" wp14:editId="41801E86">
              <wp:simplePos x="0" y="0"/>
              <wp:positionH relativeFrom="column">
                <wp:posOffset>2178050</wp:posOffset>
              </wp:positionH>
              <wp:positionV relativeFrom="paragraph">
                <wp:posOffset>-533400</wp:posOffset>
              </wp:positionV>
              <wp:extent cx="2537460" cy="822960"/>
              <wp:effectExtent l="0" t="0" r="15240" b="1524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4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361DD" w14:textId="54B83400" w:rsidR="00E156DE" w:rsidRPr="00E156DE" w:rsidRDefault="00E156DE" w:rsidP="00E156DE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rPr>
                              <w:b/>
                              <w:sz w:val="26"/>
                              <w:szCs w:val="26"/>
                            </w:rPr>
                          </w:pP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Вводное занятие. Вопросы законодательства о труде. Требования по охране труда. Правила пожарной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156DE">
                            <w:rPr>
                              <w:b/>
                              <w:sz w:val="26"/>
                              <w:szCs w:val="26"/>
                            </w:rPr>
                            <w:t>безопасности.</w:t>
                          </w:r>
                        </w:p>
                        <w:p w14:paraId="3949FD41" w14:textId="77777777" w:rsidR="00E156DE" w:rsidRPr="00E156DE" w:rsidRDefault="00E156DE" w:rsidP="00E156DE">
                          <w:pPr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D57ED" id="Text Box 102" o:spid="_x0000_s1037" type="#_x0000_t202" style="position:absolute;margin-left:171.5pt;margin-top:-42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" filled="f" stroked="f">
              <v:textbox inset="0,0,0,0">
                <w:txbxContent>
                  <w:p w14:paraId="5D5361DD" w14:textId="54B83400" w:rsidR="00E156DE" w:rsidRPr="00E156DE" w:rsidRDefault="00E156DE" w:rsidP="00E156DE">
                    <w:pPr>
                      <w:tabs>
                        <w:tab w:val="left" w:pos="1134"/>
                      </w:tabs>
                      <w:spacing w:line="276" w:lineRule="auto"/>
                      <w:rPr>
                        <w:b/>
                        <w:sz w:val="26"/>
                        <w:szCs w:val="26"/>
                      </w:rPr>
                    </w:pPr>
                    <w:r w:rsidRPr="00E156DE">
                      <w:rPr>
                        <w:b/>
                        <w:sz w:val="26"/>
                        <w:szCs w:val="26"/>
                      </w:rPr>
                      <w:t>Вводное занятие. Вопросы законодательства о труде. Требования по охране труда. Правила пожарной</w:t>
                    </w:r>
                    <w:r>
                      <w:rPr>
                        <w:b/>
                        <w:sz w:val="26"/>
                        <w:szCs w:val="26"/>
                      </w:rPr>
                      <w:t xml:space="preserve"> </w:t>
                    </w:r>
                    <w:r w:rsidRPr="00E156DE">
                      <w:rPr>
                        <w:b/>
                        <w:sz w:val="26"/>
                        <w:szCs w:val="26"/>
                      </w:rPr>
                      <w:t>безопасности.</w:t>
                    </w:r>
                  </w:p>
                  <w:p w14:paraId="3949FD41" w14:textId="77777777" w:rsidR="00E156DE" w:rsidRPr="00E156DE" w:rsidRDefault="00E156DE" w:rsidP="00E156DE">
                    <w:pPr>
                      <w:rPr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AD869F" wp14:editId="6312693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073040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869F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" filled="f" stroked="f">
              <v:textbox inset="0,0,0,0">
                <w:txbxContent>
                  <w:p w14:paraId="49073040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545C1D27" wp14:editId="6CD752C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81DC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1B8EC468" wp14:editId="4F117ADC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5965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DyUkk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A322C9" wp14:editId="497A633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9C2D7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322C9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" filled="f" stroked="f">
              <v:textbox inset="0,0,0,0">
                <w:txbxContent>
                  <w:p w14:paraId="3BE9C2D7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3C3779" wp14:editId="5C2913A4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3637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C3779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" filled="f" stroked="f">
              <v:textbox inset="0,0,0,0">
                <w:txbxContent>
                  <w:p w14:paraId="04EE3637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2EE36FFE" wp14:editId="664C2EF3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614FC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DKX8Ml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13B20BA7" wp14:editId="3075C44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E50F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vd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Q5NyYGlGa+0U&#10;a5rbbM7kY0s5K7cJWZ44uCe/RvErMoerEdygCsnno6fCJldUf5XkQ/TUYjt9Q0k5sEtYnDr0wWZI&#10;8oAdykCO14GoQ2LidCnotrn7dDMvdCpoL3U+xPRVoWV503FDpAsu7NcxZR7QXlJyG4eP2pgybuPY&#10;RKCf69u6VEQ0WuZozoth2K5MYHvIL6Z8RRVFXqYF3DlZ0EYF8st5n0Cb0566G3c2I+s/OblFedyE&#10;i0k00kLz/Pzym3l5LtV/fpLlb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AyOFvd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30F8DED8" wp14:editId="5689DDA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BEA0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PVkLlD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86F8A" wp14:editId="18ABB2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D929C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86F8A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7wCYB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3ED929C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FA7953" wp14:editId="5D0D1AE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7485E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A7953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C165js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4D57485E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ACCE647" wp14:editId="01AB290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B64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CE647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VIZj4w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7F3B64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E50E4D4" wp14:editId="20676E3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8AE3D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0E4D4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" stroked="f">
              <v:fill opacity="0"/>
              <v:textbox inset="0,0,0,0">
                <w:txbxContent>
                  <w:p w14:paraId="0D78AE3D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FBEC41" wp14:editId="6DA33CE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34CD7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FBEC41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Cg8rYA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C634CD7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6421BE" wp14:editId="5E6F35F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16F1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3F84BC2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232B1CE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DC07E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28CBA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119236C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70E60F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6C928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421BE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" filled="f" stroked="f">
              <v:textbox inset="0,0,0,0">
                <w:txbxContent>
                  <w:p w14:paraId="04A816F1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3F84BC2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232B1CE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DC07E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28CBA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119236C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70E60F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6C928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750FB4" wp14:editId="04E84C3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B5E6E" w14:textId="34C82CD9" w:rsidR="00637F71" w:rsidRPr="00BB7CED" w:rsidRDefault="00B5613A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50FB4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" filled="f" stroked="f">
              <v:textbox inset="0,0,0,0">
                <w:txbxContent>
                  <w:p w14:paraId="22CB5E6E" w14:textId="34C82CD9" w:rsidR="00637F71" w:rsidRPr="00BB7CED" w:rsidRDefault="00B5613A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А.И,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C10CD5" wp14:editId="2F163753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A3B19" w14:textId="71950848" w:rsidR="00637F71" w:rsidRPr="00B5613A" w:rsidRDefault="00650CC9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Лебедевич Е.Г.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0CD5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61CA3B19" w14:textId="71950848" w:rsidR="00637F71" w:rsidRPr="00B5613A" w:rsidRDefault="00650CC9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Лебедевич Е.Г.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2552CDE" wp14:editId="18A6FF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10732" w14:textId="11D7E889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3D2AF4">
                            <w:rPr>
                              <w:sz w:val="28"/>
                              <w:szCs w:val="28"/>
                            </w:rPr>
                            <w:t>Л</w:t>
                          </w:r>
                          <w:proofErr w:type="gramEnd"/>
                          <w:r w:rsidR="003D2AF4">
                            <w:rPr>
                              <w:sz w:val="28"/>
                              <w:szCs w:val="28"/>
                            </w:rPr>
                            <w:t>-61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27CDCDE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52CDE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05910732" w14:textId="11D7E889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3D2AF4">
                      <w:rPr>
                        <w:sz w:val="28"/>
                        <w:szCs w:val="28"/>
                      </w:rPr>
                      <w:t>Л</w:t>
                    </w:r>
                    <w:proofErr w:type="gramEnd"/>
                    <w:r w:rsidR="003D2AF4">
                      <w:rPr>
                        <w:sz w:val="28"/>
                        <w:szCs w:val="28"/>
                      </w:rPr>
                      <w:t>-61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27CDCDE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A80D83" wp14:editId="1F1B3A4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1E07F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80D83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ugrzr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0041E07F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97678B" wp14:editId="356C30B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CB76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7678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JSkROe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2132CB76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95A1A4" wp14:editId="1166DD2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1ED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95A1A4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C7AEAAL8DAAAOAAAAZHJzL2Uyb0RvYy54bWysU9tuGyEQfa/Uf0C812tbsZ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xZkTlnr0&#10;pIbIPsDALhbJn96HksoePRXGgfLU56w1+AeQPwJzcNsKt1M3iNC3SjTEL98snl0dcUICqfvP0NA7&#10;Yh8hAw0abTKP7GCETn06nnuTuEhKrq9WV2s6kXS0WL2/uMy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PN9ksL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0331ED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3F136F" wp14:editId="38D9633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BB433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F136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eO7A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D3SoeO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5E9BB433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0F3CE" wp14:editId="3355D4B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7A5A2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0F3CE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DpxT9P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6D7A5A2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CF4B9F" wp14:editId="7195015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D63A4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F4B9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" filled="f" stroked="f">
              <v:textbox inset="0,0,0,0">
                <w:txbxContent>
                  <w:p w14:paraId="214D63A4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61DDCA" wp14:editId="51869793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87A2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1DDC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" filled="f" stroked="f">
              <v:textbox inset="0,0,0,0">
                <w:txbxContent>
                  <w:p w14:paraId="288F87A2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371D2B9" wp14:editId="30ADC16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141B1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OP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7LlNdnjwNKMNtop&#10;dl9nb0YfG0pZu23I6sTRPfsNip+ROVwP4HpVOL6cPNXNckX1W0k+RE8dduNXlJQD+4TFqGMXbIYk&#10;C9ixzON0m4c6Jibosr67Wyw+zTkT11gFzbXQh5i+KLQsb1puiHQBhsMmpkwEmmtK7uPwSRtTxm0c&#10;G1u+mNfzUhDRaJmDOS2Gfrc2gR0gP5jyFVUUeZsWcO9kARsUyM+XfQJtzntqbtzFjKz/7OQO5Wkb&#10;ribRRAvLy+vLT+btuVS//iOrX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XdSDj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14E136C1" wp14:editId="1EFE55A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708BC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CmLMXD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85204" wp14:editId="0BDF2A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3025B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85204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q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PpVyq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01C3025B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67F8A4" wp14:editId="2EBA656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D3ECA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GfFO8b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3FD1C2C4" wp14:editId="6D29AD9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8E157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DhL39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2F4A81B" wp14:editId="2EE20D92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C95BD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dKn4o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12F53F6" wp14:editId="7FB4C78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93F8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IwwQEAAGwDAAAOAAAAZHJzL2Uyb0RvYy54bWysU02P2yAQvVfqf0DcGztRN9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gAhyMM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5556701C" wp14:editId="7017D0B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DB7F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5CADED11" wp14:editId="176C8C34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815F6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3A4B775D" wp14:editId="7C2F07C5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7535A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3349FA5E" wp14:editId="3816ADE8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BCF3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591A7B3D" wp14:editId="67F6CAD2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6C50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01CFB734" wp14:editId="18B4025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169C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4CCB4D4E" wp14:editId="2E617790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242D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C349B10" wp14:editId="392DA7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BD684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27726434" wp14:editId="6A7ADAF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06699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62FC2F4" wp14:editId="7156B0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6CC38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FC2F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3796CC38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9C319" w14:textId="77777777" w:rsidR="0052116A" w:rsidRDefault="0052116A">
      <w:r>
        <w:separator/>
      </w:r>
    </w:p>
  </w:footnote>
  <w:footnote w:type="continuationSeparator" w:id="0">
    <w:p w14:paraId="35F40C4B" w14:textId="77777777" w:rsidR="0052116A" w:rsidRDefault="00521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D6A" w14:textId="77777777" w:rsidR="00637F71" w:rsidRDefault="00A9167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CF326EA" wp14:editId="1728C99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5F08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D5E2" w14:textId="77777777" w:rsidR="00637F71" w:rsidRDefault="00A9167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C59FD2" wp14:editId="4991126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B2FBD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C59FD2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17B2FBD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95296306">
    <w:abstractNumId w:val="6"/>
  </w:num>
  <w:num w:numId="2" w16cid:durableId="1208640652">
    <w:abstractNumId w:val="7"/>
  </w:num>
  <w:num w:numId="3" w16cid:durableId="1451322389">
    <w:abstractNumId w:val="11"/>
  </w:num>
  <w:num w:numId="4" w16cid:durableId="158690715">
    <w:abstractNumId w:val="2"/>
  </w:num>
  <w:num w:numId="5" w16cid:durableId="1208109959">
    <w:abstractNumId w:val="10"/>
  </w:num>
  <w:num w:numId="6" w16cid:durableId="301234754">
    <w:abstractNumId w:val="1"/>
  </w:num>
  <w:num w:numId="7" w16cid:durableId="1285425616">
    <w:abstractNumId w:val="5"/>
  </w:num>
  <w:num w:numId="8" w16cid:durableId="1258515920">
    <w:abstractNumId w:val="17"/>
  </w:num>
  <w:num w:numId="9" w16cid:durableId="1824812359">
    <w:abstractNumId w:val="13"/>
  </w:num>
  <w:num w:numId="10" w16cid:durableId="721028633">
    <w:abstractNumId w:val="18"/>
  </w:num>
  <w:num w:numId="11" w16cid:durableId="1724211984">
    <w:abstractNumId w:val="21"/>
  </w:num>
  <w:num w:numId="12" w16cid:durableId="173614396">
    <w:abstractNumId w:val="12"/>
  </w:num>
  <w:num w:numId="13" w16cid:durableId="241647688">
    <w:abstractNumId w:val="3"/>
  </w:num>
  <w:num w:numId="14" w16cid:durableId="1488550266">
    <w:abstractNumId w:val="4"/>
  </w:num>
  <w:num w:numId="15" w16cid:durableId="664627533">
    <w:abstractNumId w:val="15"/>
  </w:num>
  <w:num w:numId="16" w16cid:durableId="1829780413">
    <w:abstractNumId w:val="9"/>
  </w:num>
  <w:num w:numId="17" w16cid:durableId="1959027698">
    <w:abstractNumId w:val="8"/>
  </w:num>
  <w:num w:numId="18" w16cid:durableId="1994483540">
    <w:abstractNumId w:val="20"/>
  </w:num>
  <w:num w:numId="19" w16cid:durableId="1967005062">
    <w:abstractNumId w:val="0"/>
  </w:num>
  <w:num w:numId="20" w16cid:durableId="1094477236">
    <w:abstractNumId w:val="14"/>
  </w:num>
  <w:num w:numId="21" w16cid:durableId="1497695066">
    <w:abstractNumId w:val="19"/>
  </w:num>
  <w:num w:numId="22" w16cid:durableId="19607193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3A"/>
    <w:rsid w:val="000011FF"/>
    <w:rsid w:val="00001881"/>
    <w:rsid w:val="000027C4"/>
    <w:rsid w:val="000034A2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6FEE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190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184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AF4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1D39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16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CC9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5B2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79"/>
    <w:rsid w:val="00A9196D"/>
    <w:rsid w:val="00A93C6F"/>
    <w:rsid w:val="00A94409"/>
    <w:rsid w:val="00A94481"/>
    <w:rsid w:val="00A94BAA"/>
    <w:rsid w:val="00A95D27"/>
    <w:rsid w:val="00A96740"/>
    <w:rsid w:val="00AA0E49"/>
    <w:rsid w:val="00AA1598"/>
    <w:rsid w:val="00AA15E9"/>
    <w:rsid w:val="00AA2DD9"/>
    <w:rsid w:val="00AA4520"/>
    <w:rsid w:val="00AA53AB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13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97D61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6DE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70E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DF1EF0"/>
  <w15:docId w15:val="{33E738F4-8BB5-46EF-8D21-73C0B38F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034A2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рамка.dotx</Template>
  <TotalTime>10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Рогожинский</dc:creator>
  <cp:lastModifiedBy>user</cp:lastModifiedBy>
  <cp:revision>2</cp:revision>
  <cp:lastPrinted>2018-07-03T17:25:00Z</cp:lastPrinted>
  <dcterms:created xsi:type="dcterms:W3CDTF">2025-03-17T11:56:00Z</dcterms:created>
  <dcterms:modified xsi:type="dcterms:W3CDTF">2025-03-17T11:56:00Z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