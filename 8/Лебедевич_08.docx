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A714" w14:textId="4AC3A061" w:rsidR="00B5613A" w:rsidRPr="00150184" w:rsidRDefault="00BF484B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r w:rsidRPr="00BF484B">
        <w:rPr>
          <w:b/>
          <w:sz w:val="28"/>
          <w:szCs w:val="28"/>
        </w:rPr>
        <w:t>Структура обработки исключений в .NET, проектирование собственных типов исключений</w:t>
      </w:r>
    </w:p>
    <w:bookmarkEnd w:id="0"/>
    <w:p w14:paraId="3256912C" w14:textId="0C65F63F" w:rsidR="00B2113B" w:rsidRPr="00BF484B" w:rsidRDefault="00B5613A" w:rsidP="00BF484B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</w:t>
      </w:r>
      <w:r w:rsidR="007B08D5" w:rsidRPr="007B08D5">
        <w:t xml:space="preserve"> </w:t>
      </w:r>
      <w:r w:rsidR="00BF484B" w:rsidRPr="00BF484B">
        <w:rPr>
          <w:sz w:val="28"/>
          <w:szCs w:val="28"/>
        </w:rPr>
        <w:t>Проверка строки на пустое значение</w:t>
      </w:r>
      <w:r w:rsidR="00BF484B" w:rsidRPr="00BF484B">
        <w:rPr>
          <w:sz w:val="28"/>
          <w:szCs w:val="28"/>
        </w:rPr>
        <w:t xml:space="preserve">. </w:t>
      </w:r>
      <w:r w:rsidR="00BF484B" w:rsidRPr="00BF484B">
        <w:rPr>
          <w:sz w:val="28"/>
          <w:szCs w:val="28"/>
        </w:rPr>
        <w:t xml:space="preserve">Класс </w:t>
      </w:r>
      <w:r w:rsidR="00BF484B" w:rsidRPr="00BF484B">
        <w:rPr>
          <w:sz w:val="28"/>
          <w:szCs w:val="28"/>
          <w:lang w:val="en-US"/>
        </w:rPr>
        <w:t>StringProcessor</w:t>
      </w:r>
      <w:r w:rsidR="00BF484B" w:rsidRPr="00BF484B">
        <w:rPr>
          <w:sz w:val="28"/>
          <w:szCs w:val="28"/>
        </w:rPr>
        <w:t xml:space="preserve"> содержит метод </w:t>
      </w:r>
      <w:r w:rsidR="00BF484B" w:rsidRPr="00BF484B">
        <w:rPr>
          <w:sz w:val="28"/>
          <w:szCs w:val="28"/>
          <w:lang w:val="en-US"/>
        </w:rPr>
        <w:t>ValidateInput</w:t>
      </w:r>
      <w:r w:rsidR="00BF484B" w:rsidRPr="00BF484B">
        <w:rPr>
          <w:sz w:val="28"/>
          <w:szCs w:val="28"/>
        </w:rPr>
        <w:t>(</w:t>
      </w:r>
      <w:r w:rsidR="00BF484B" w:rsidRPr="00BF484B">
        <w:rPr>
          <w:sz w:val="28"/>
          <w:szCs w:val="28"/>
          <w:lang w:val="en-US"/>
        </w:rPr>
        <w:t>string</w:t>
      </w:r>
      <w:r w:rsidR="00BF484B" w:rsidRPr="00BF484B">
        <w:rPr>
          <w:sz w:val="28"/>
          <w:szCs w:val="28"/>
        </w:rPr>
        <w:t xml:space="preserve"> </w:t>
      </w:r>
      <w:r w:rsidR="00BF484B" w:rsidRPr="00BF484B">
        <w:rPr>
          <w:sz w:val="28"/>
          <w:szCs w:val="28"/>
          <w:lang w:val="en-US"/>
        </w:rPr>
        <w:t>input</w:t>
      </w:r>
      <w:r w:rsidR="00BF484B" w:rsidRPr="00BF484B">
        <w:rPr>
          <w:sz w:val="28"/>
          <w:szCs w:val="28"/>
        </w:rPr>
        <w:t>).</w:t>
      </w:r>
      <w:r w:rsidR="00BF484B" w:rsidRPr="00BF484B">
        <w:rPr>
          <w:sz w:val="28"/>
          <w:szCs w:val="28"/>
        </w:rPr>
        <w:t xml:space="preserve"> </w:t>
      </w:r>
      <w:r w:rsidR="00BF484B" w:rsidRPr="00BF484B">
        <w:rPr>
          <w:sz w:val="28"/>
          <w:szCs w:val="28"/>
        </w:rPr>
        <w:t>Если строка пустая или null, выбрасывается EmptyStringException.</w:t>
      </w:r>
    </w:p>
    <w:p w14:paraId="290E5914" w14:textId="7549CB1A" w:rsidR="00637F71" w:rsidRPr="00BF484B" w:rsidRDefault="00B5613A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BF484B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BF484B">
        <w:rPr>
          <w:sz w:val="28"/>
          <w:szCs w:val="28"/>
        </w:rPr>
        <w:t>:</w:t>
      </w:r>
    </w:p>
    <w:p w14:paraId="3AB233FE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public class EmptyStringException : Exception</w:t>
      </w:r>
    </w:p>
    <w:p w14:paraId="61816AF7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{</w:t>
      </w:r>
    </w:p>
    <w:p w14:paraId="3CF181D0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public EmptyStringException() : base("Строка не должна быть пустой или null.") { }</w:t>
      </w:r>
    </w:p>
    <w:p w14:paraId="180DDA9D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6688688A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public EmptyStringException(string message) : base(message) { }</w:t>
      </w:r>
    </w:p>
    <w:p w14:paraId="1A1F561E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3F378A86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public EmptyStringException(string message, Exception innerException)</w:t>
      </w:r>
    </w:p>
    <w:p w14:paraId="50CA1769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: base(message, innerException) { }</w:t>
      </w:r>
    </w:p>
    <w:p w14:paraId="73F10416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}</w:t>
      </w:r>
    </w:p>
    <w:p w14:paraId="0036C43F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501348ED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public class StringProcessor</w:t>
      </w:r>
    </w:p>
    <w:p w14:paraId="0EE1941A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{</w:t>
      </w:r>
    </w:p>
    <w:p w14:paraId="7EFB6FCD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public void ValidateInput(string input)</w:t>
      </w:r>
    </w:p>
    <w:p w14:paraId="0EFCFAD2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{</w:t>
      </w:r>
    </w:p>
    <w:p w14:paraId="1A2EFAC5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if (string.IsNullOrEmpty(input))</w:t>
      </w:r>
    </w:p>
    <w:p w14:paraId="17571F0D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{</w:t>
      </w:r>
    </w:p>
    <w:p w14:paraId="044EF424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    throw new EmptyStringException();</w:t>
      </w:r>
    </w:p>
    <w:p w14:paraId="63F8C851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}</w:t>
      </w:r>
    </w:p>
    <w:p w14:paraId="5A29B0F4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}</w:t>
      </w:r>
    </w:p>
    <w:p w14:paraId="25F5F65B" w14:textId="0C765F34" w:rsidR="007B08D5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}</w:t>
      </w:r>
    </w:p>
    <w:p w14:paraId="0714F1F5" w14:textId="77777777" w:rsidR="00BF484B" w:rsidRPr="007B08D5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CCB4D9F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class Program</w:t>
      </w:r>
    </w:p>
    <w:p w14:paraId="2E6D990A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>{</w:t>
      </w:r>
    </w:p>
    <w:p w14:paraId="3D94EB07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static void Main(string[] args)</w:t>
      </w:r>
    </w:p>
    <w:p w14:paraId="15092F95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{</w:t>
      </w:r>
    </w:p>
    <w:p w14:paraId="1C7317E9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StringProcessor processor = new StringProcessor();</w:t>
      </w:r>
    </w:p>
    <w:p w14:paraId="066902A4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0596FB83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string input = ""; </w:t>
      </w:r>
    </w:p>
    <w:p w14:paraId="0C3B9155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64431AF4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try</w:t>
      </w:r>
    </w:p>
    <w:p w14:paraId="7D6E01DE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{</w:t>
      </w:r>
    </w:p>
    <w:p w14:paraId="004A8BD3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    processor.ValidateInput(input); </w:t>
      </w:r>
    </w:p>
    <w:p w14:paraId="46E2DFF7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}</w:t>
      </w:r>
    </w:p>
    <w:p w14:paraId="08B6D70F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catch (EmptyStringException ex)</w:t>
      </w:r>
    </w:p>
    <w:p w14:paraId="69651185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{</w:t>
      </w:r>
    </w:p>
    <w:p w14:paraId="655E088F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    Console.WriteLine($"Ошибка: {ex.Message}");</w:t>
      </w:r>
    </w:p>
    <w:p w14:paraId="637B4FB5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}</w:t>
      </w:r>
    </w:p>
    <w:p w14:paraId="3F7B7399" w14:textId="7E0E7AF0" w:rsidR="00BF484B" w:rsidRPr="00BF484B" w:rsidRDefault="00BF484B" w:rsidP="00BF4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B769E5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lastRenderedPageBreak/>
        <w:t xml:space="preserve">        input = "Hello, World!";</w:t>
      </w:r>
    </w:p>
    <w:p w14:paraId="5D6670EC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try</w:t>
      </w:r>
    </w:p>
    <w:p w14:paraId="3E06FBF4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{</w:t>
      </w:r>
    </w:p>
    <w:p w14:paraId="2CFCA0E6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    processor.ValidateInput(input);</w:t>
      </w:r>
    </w:p>
    <w:p w14:paraId="72B5688D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    Console.WriteLine("Строка валидна.");</w:t>
      </w:r>
    </w:p>
    <w:p w14:paraId="3478D0A0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}</w:t>
      </w:r>
    </w:p>
    <w:p w14:paraId="19E85714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catch (EmptyStringException ex)</w:t>
      </w:r>
    </w:p>
    <w:p w14:paraId="016162A7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{</w:t>
      </w:r>
    </w:p>
    <w:p w14:paraId="10123F9E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    Console.WriteLine($"Ошибка: {ex.Message}");</w:t>
      </w:r>
    </w:p>
    <w:p w14:paraId="271F448D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    }</w:t>
      </w:r>
    </w:p>
    <w:p w14:paraId="7595A462" w14:textId="77777777" w:rsidR="00BF484B" w:rsidRPr="00BF484B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BF484B">
        <w:rPr>
          <w:sz w:val="24"/>
          <w:szCs w:val="24"/>
          <w:lang w:val="en-US"/>
        </w:rPr>
        <w:t xml:space="preserve">    }</w:t>
      </w:r>
    </w:p>
    <w:p w14:paraId="781B557A" w14:textId="08D02CEB" w:rsidR="00BE15F7" w:rsidRPr="007B08D5" w:rsidRDefault="00BF484B" w:rsidP="00BF484B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BF484B">
        <w:rPr>
          <w:sz w:val="24"/>
          <w:szCs w:val="24"/>
          <w:lang w:val="en-US"/>
        </w:rPr>
        <w:t>}</w:t>
      </w:r>
    </w:p>
    <w:p w14:paraId="3A5F0A95" w14:textId="588445EB" w:rsidR="00107314" w:rsidRPr="007B08D5" w:rsidRDefault="00107314">
      <w:pPr>
        <w:rPr>
          <w:highlight w:val="white"/>
        </w:rPr>
      </w:pPr>
    </w:p>
    <w:p w14:paraId="52A055AC" w14:textId="4992FDA0" w:rsidR="00667A03" w:rsidRPr="007B08D5" w:rsidRDefault="00667A03" w:rsidP="0025006A">
      <w:pPr>
        <w:rPr>
          <w:highlight w:val="white"/>
        </w:rPr>
      </w:pPr>
    </w:p>
    <w:p w14:paraId="77859425" w14:textId="3F729EC4" w:rsidR="00B5613A" w:rsidRPr="007B08D5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7B08D5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4C422917" w:rsidR="00B5613A" w:rsidRPr="00BF484B" w:rsidRDefault="00BF484B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BF484B">
              <w:rPr>
                <w:sz w:val="28"/>
                <w:szCs w:val="28"/>
                <w:lang w:val="en-US"/>
              </w:rPr>
              <w:t>input: ""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t>input: "Hello, World!"</w:t>
            </w:r>
          </w:p>
        </w:tc>
        <w:tc>
          <w:tcPr>
            <w:tcW w:w="4956" w:type="dxa"/>
          </w:tcPr>
          <w:p w14:paraId="6DA24070" w14:textId="6E8ABC6A" w:rsidR="00B5613A" w:rsidRPr="00BF484B" w:rsidRDefault="00BF484B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r>
              <w:t>Ошибка: Строка не должна быть пустой или null</w:t>
            </w:r>
            <w:r w:rsidRPr="00BF484B">
              <w:t xml:space="preserve">, </w:t>
            </w:r>
            <w:r>
              <w:t>Строка валидна.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49E10746" w:rsidR="00150184" w:rsidRPr="00150184" w:rsidRDefault="00BF484B" w:rsidP="00150184">
      <w:pPr>
        <w:ind w:firstLine="709"/>
        <w:jc w:val="center"/>
        <w:rPr>
          <w:sz w:val="28"/>
          <w:szCs w:val="28"/>
        </w:rPr>
      </w:pPr>
      <w:r w:rsidRPr="00BF484B">
        <w:rPr>
          <w:sz w:val="28"/>
          <w:szCs w:val="28"/>
        </w:rPr>
        <w:drawing>
          <wp:inline distT="0" distB="0" distL="0" distR="0" wp14:anchorId="58E0D455" wp14:editId="443E9ACB">
            <wp:extent cx="5849166" cy="523948"/>
            <wp:effectExtent l="0" t="0" r="0" b="9525"/>
            <wp:docPr id="30001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9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A022E" w14:textId="77777777" w:rsidR="00CC1061" w:rsidRDefault="00CC1061">
      <w:r>
        <w:separator/>
      </w:r>
    </w:p>
  </w:endnote>
  <w:endnote w:type="continuationSeparator" w:id="0">
    <w:p w14:paraId="3E0EF16F" w14:textId="77777777" w:rsidR="00CC1061" w:rsidRDefault="00CC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0BF071BA" w:rsidR="00E156DE" w:rsidRPr="00BF484B" w:rsidRDefault="00BF484B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Структура обработки исключений в </w:t>
                          </w:r>
                          <w:r w:rsidRPr="00BF484B">
                            <w:rPr>
                              <w:b/>
                              <w:sz w:val="26"/>
                              <w:szCs w:val="26"/>
                            </w:rPr>
                            <w:t>.</w:t>
                          </w:r>
                          <w:r>
                            <w:rPr>
                              <w:b/>
                              <w:sz w:val="26"/>
                              <w:szCs w:val="26"/>
                              <w:lang w:val="en-US"/>
                            </w:rPr>
                            <w:t>NET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, проектирование собственных типов исключений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0BF071BA" w:rsidR="00E156DE" w:rsidRPr="00BF484B" w:rsidRDefault="00BF484B" w:rsidP="00667A03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 xml:space="preserve">Структура обработки исключений в </w:t>
                    </w:r>
                    <w:r w:rsidRPr="00BF484B">
                      <w:rPr>
                        <w:b/>
                        <w:sz w:val="26"/>
                        <w:szCs w:val="26"/>
                      </w:rPr>
                      <w:t>.</w:t>
                    </w:r>
                    <w:r>
                      <w:rPr>
                        <w:b/>
                        <w:sz w:val="26"/>
                        <w:szCs w:val="26"/>
                        <w:lang w:val="en-US"/>
                      </w:rPr>
                      <w:t>NET</w:t>
                    </w:r>
                    <w:r>
                      <w:rPr>
                        <w:b/>
                        <w:sz w:val="26"/>
                        <w:szCs w:val="26"/>
                      </w:rPr>
                      <w:t>, проектирование собственных типов исключений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90A20" w14:textId="77777777" w:rsidR="00CC1061" w:rsidRDefault="00CC1061">
      <w:r>
        <w:separator/>
      </w:r>
    </w:p>
  </w:footnote>
  <w:footnote w:type="continuationSeparator" w:id="0">
    <w:p w14:paraId="4B4854D2" w14:textId="77777777" w:rsidR="00CC1061" w:rsidRDefault="00CC1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5A1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7B5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67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213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8D5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13B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484B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061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D7B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68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9</cp:revision>
  <cp:lastPrinted>2018-07-03T17:25:00Z</cp:lastPrinted>
  <dcterms:created xsi:type="dcterms:W3CDTF">2025-03-18T09:37:00Z</dcterms:created>
  <dcterms:modified xsi:type="dcterms:W3CDTF">2025-03-26T06:01:00Z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