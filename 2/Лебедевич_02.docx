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3A714" w14:textId="790DDAFE" w:rsidR="00B5613A" w:rsidRPr="00150184" w:rsidRDefault="00143BBE" w:rsidP="00B5613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r w:rsidRPr="00143BBE">
        <w:rPr>
          <w:b/>
          <w:sz w:val="28"/>
          <w:szCs w:val="28"/>
        </w:rPr>
        <w:t>Принципы объектно-ориентированного программирования и платформа Microsoft .Net Framework</w:t>
      </w:r>
    </w:p>
    <w:p w14:paraId="3BA2B4F1" w14:textId="0E9EA971" w:rsidR="00B5613A" w:rsidRPr="00150184" w:rsidRDefault="00B5613A" w:rsidP="00BE15F7">
      <w:pPr>
        <w:spacing w:before="240"/>
        <w:ind w:firstLine="709"/>
        <w:jc w:val="both"/>
        <w:rPr>
          <w:sz w:val="28"/>
          <w:szCs w:val="28"/>
        </w:rPr>
      </w:pPr>
      <w:r w:rsidRPr="00150184">
        <w:rPr>
          <w:sz w:val="28"/>
          <w:szCs w:val="28"/>
        </w:rPr>
        <w:t xml:space="preserve">Задание 1. </w:t>
      </w:r>
      <w:r w:rsidR="00BE15F7" w:rsidRPr="00BE15F7">
        <w:rPr>
          <w:sz w:val="28"/>
          <w:szCs w:val="28"/>
        </w:rPr>
        <w:t>Дан возраст человека мужского пола в годах. Вывести на экран возрастную категорию: до года - "младенец", от года до 11 лет - "ребенок", от 12 до 15 лет - "подросток", от 16 до 25 лет - "юноша", от 26 до 70 лет - "мужчина", более c лет - "старик".</w:t>
      </w:r>
    </w:p>
    <w:p w14:paraId="290E5914" w14:textId="7549CB1A" w:rsidR="00637F71" w:rsidRPr="00BE15F7" w:rsidRDefault="00B5613A" w:rsidP="00143BBE">
      <w:pPr>
        <w:spacing w:before="240"/>
        <w:ind w:firstLine="709"/>
        <w:rPr>
          <w:sz w:val="28"/>
          <w:szCs w:val="28"/>
          <w:lang w:val="en-US"/>
        </w:rPr>
      </w:pPr>
      <w:r w:rsidRPr="00150184">
        <w:rPr>
          <w:sz w:val="28"/>
          <w:szCs w:val="28"/>
        </w:rPr>
        <w:t>Листинг</w:t>
      </w:r>
      <w:r w:rsidRPr="00BE15F7">
        <w:rPr>
          <w:sz w:val="28"/>
          <w:szCs w:val="28"/>
          <w:lang w:val="en-US"/>
        </w:rPr>
        <w:t xml:space="preserve"> </w:t>
      </w:r>
      <w:r w:rsidRPr="00150184">
        <w:rPr>
          <w:sz w:val="28"/>
          <w:szCs w:val="28"/>
        </w:rPr>
        <w:t>программы</w:t>
      </w:r>
      <w:r w:rsidRPr="00BE15F7">
        <w:rPr>
          <w:sz w:val="28"/>
          <w:szCs w:val="28"/>
          <w:lang w:val="en-US"/>
        </w:rPr>
        <w:t>:</w:t>
      </w:r>
    </w:p>
    <w:p w14:paraId="74FDB65B" w14:textId="4D351FEE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proofErr w:type="spellStart"/>
      <w:r w:rsidRPr="00BE15F7">
        <w:rPr>
          <w:highlight w:val="white"/>
        </w:rPr>
        <w:t>class</w:t>
      </w:r>
      <w:proofErr w:type="spellEnd"/>
      <w:r w:rsidRPr="00BE15F7">
        <w:rPr>
          <w:highlight w:val="white"/>
        </w:rPr>
        <w:t xml:space="preserve"> </w:t>
      </w:r>
      <w:proofErr w:type="spellStart"/>
      <w:r w:rsidRPr="00BE15F7">
        <w:rPr>
          <w:highlight w:val="white"/>
        </w:rPr>
        <w:t>AgeCategory</w:t>
      </w:r>
      <w:proofErr w:type="spellEnd"/>
    </w:p>
    <w:p w14:paraId="4449A683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>{</w:t>
      </w:r>
    </w:p>
    <w:p w14:paraId="5885C754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public int Age </w:t>
      </w:r>
      <w:proofErr w:type="gramStart"/>
      <w:r w:rsidRPr="00BE15F7">
        <w:rPr>
          <w:highlight w:val="white"/>
          <w:lang w:val="en-US"/>
        </w:rPr>
        <w:t>{ get</w:t>
      </w:r>
      <w:proofErr w:type="gramEnd"/>
      <w:r w:rsidRPr="00BE15F7">
        <w:rPr>
          <w:highlight w:val="white"/>
          <w:lang w:val="en-US"/>
        </w:rPr>
        <w:t>; set; }</w:t>
      </w:r>
    </w:p>
    <w:p w14:paraId="1F3CD642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</w:p>
    <w:p w14:paraId="7BF4554D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public </w:t>
      </w:r>
      <w:proofErr w:type="spellStart"/>
      <w:proofErr w:type="gramStart"/>
      <w:r w:rsidRPr="00BE15F7">
        <w:rPr>
          <w:highlight w:val="white"/>
          <w:lang w:val="en-US"/>
        </w:rPr>
        <w:t>AgeCategory</w:t>
      </w:r>
      <w:proofErr w:type="spellEnd"/>
      <w:r w:rsidRPr="00BE15F7">
        <w:rPr>
          <w:highlight w:val="white"/>
          <w:lang w:val="en-US"/>
        </w:rPr>
        <w:t>(</w:t>
      </w:r>
      <w:proofErr w:type="gramEnd"/>
      <w:r w:rsidRPr="00BE15F7">
        <w:rPr>
          <w:highlight w:val="white"/>
          <w:lang w:val="en-US"/>
        </w:rPr>
        <w:t>int age)</w:t>
      </w:r>
    </w:p>
    <w:p w14:paraId="67795512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{</w:t>
      </w:r>
    </w:p>
    <w:p w14:paraId="34C1752C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Age = age;</w:t>
      </w:r>
    </w:p>
    <w:p w14:paraId="7CB8E675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}</w:t>
      </w:r>
    </w:p>
    <w:p w14:paraId="5C6E0FA9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</w:p>
    <w:p w14:paraId="055BBBA9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public string </w:t>
      </w:r>
      <w:proofErr w:type="spellStart"/>
      <w:proofErr w:type="gramStart"/>
      <w:r w:rsidRPr="00BE15F7">
        <w:rPr>
          <w:highlight w:val="white"/>
          <w:lang w:val="en-US"/>
        </w:rPr>
        <w:t>GetCategory</w:t>
      </w:r>
      <w:proofErr w:type="spellEnd"/>
      <w:r w:rsidRPr="00BE15F7">
        <w:rPr>
          <w:highlight w:val="white"/>
          <w:lang w:val="en-US"/>
        </w:rPr>
        <w:t>(</w:t>
      </w:r>
      <w:proofErr w:type="gramEnd"/>
      <w:r w:rsidRPr="00BE15F7">
        <w:rPr>
          <w:highlight w:val="white"/>
          <w:lang w:val="en-US"/>
        </w:rPr>
        <w:t>)</w:t>
      </w:r>
    </w:p>
    <w:p w14:paraId="2B3B0023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{</w:t>
      </w:r>
    </w:p>
    <w:p w14:paraId="11810BF8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switch (Age)</w:t>
      </w:r>
    </w:p>
    <w:p w14:paraId="1EB4E6FD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{</w:t>
      </w:r>
    </w:p>
    <w:p w14:paraId="1D0E2CBD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    case int n when (n &lt; 1):</w:t>
      </w:r>
    </w:p>
    <w:p w14:paraId="43D7044F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        return "</w:t>
      </w:r>
      <w:r w:rsidRPr="00BE15F7">
        <w:rPr>
          <w:highlight w:val="white"/>
        </w:rPr>
        <w:t>младенец</w:t>
      </w:r>
      <w:r w:rsidRPr="00BE15F7">
        <w:rPr>
          <w:highlight w:val="white"/>
          <w:lang w:val="en-US"/>
        </w:rPr>
        <w:t>";</w:t>
      </w:r>
    </w:p>
    <w:p w14:paraId="2ACD26A3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    case int n when (n &gt;= 1 &amp;&amp; n &lt;= 11):</w:t>
      </w:r>
    </w:p>
    <w:p w14:paraId="1B501030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        return "</w:t>
      </w:r>
      <w:r w:rsidRPr="00BE15F7">
        <w:rPr>
          <w:highlight w:val="white"/>
        </w:rPr>
        <w:t>ребенок</w:t>
      </w:r>
      <w:r w:rsidRPr="00BE15F7">
        <w:rPr>
          <w:highlight w:val="white"/>
          <w:lang w:val="en-US"/>
        </w:rPr>
        <w:t>";</w:t>
      </w:r>
    </w:p>
    <w:p w14:paraId="6989B429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    case int n when (n &gt;= 12 &amp;&amp; n &lt;= 15):</w:t>
      </w:r>
    </w:p>
    <w:p w14:paraId="62D187F9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        return "</w:t>
      </w:r>
      <w:r w:rsidRPr="00BE15F7">
        <w:rPr>
          <w:highlight w:val="white"/>
        </w:rPr>
        <w:t>подросток</w:t>
      </w:r>
      <w:r w:rsidRPr="00BE15F7">
        <w:rPr>
          <w:highlight w:val="white"/>
          <w:lang w:val="en-US"/>
        </w:rPr>
        <w:t>";</w:t>
      </w:r>
    </w:p>
    <w:p w14:paraId="1B5A37B2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    case int n when (n &gt;= 16 &amp;&amp; n &lt;= 25):</w:t>
      </w:r>
    </w:p>
    <w:p w14:paraId="6F177224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        return "</w:t>
      </w:r>
      <w:r w:rsidRPr="00BE15F7">
        <w:rPr>
          <w:highlight w:val="white"/>
        </w:rPr>
        <w:t>юноша</w:t>
      </w:r>
      <w:r w:rsidRPr="00BE15F7">
        <w:rPr>
          <w:highlight w:val="white"/>
          <w:lang w:val="en-US"/>
        </w:rPr>
        <w:t>";</w:t>
      </w:r>
    </w:p>
    <w:p w14:paraId="7182BE0B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    case int n when (n &gt;= 26 &amp;&amp; n &lt;= 70):</w:t>
      </w:r>
    </w:p>
    <w:p w14:paraId="3FC1ACA6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        return "</w:t>
      </w:r>
      <w:r w:rsidRPr="00BE15F7">
        <w:rPr>
          <w:highlight w:val="white"/>
        </w:rPr>
        <w:t>мужчина</w:t>
      </w:r>
      <w:r w:rsidRPr="00BE15F7">
        <w:rPr>
          <w:highlight w:val="white"/>
          <w:lang w:val="en-US"/>
        </w:rPr>
        <w:t>";</w:t>
      </w:r>
    </w:p>
    <w:p w14:paraId="04093181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    default:</w:t>
      </w:r>
    </w:p>
    <w:p w14:paraId="6FBCC321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        return "</w:t>
      </w:r>
      <w:r w:rsidRPr="00BE15F7">
        <w:rPr>
          <w:highlight w:val="white"/>
        </w:rPr>
        <w:t>старик</w:t>
      </w:r>
      <w:r w:rsidRPr="00BE15F7">
        <w:rPr>
          <w:highlight w:val="white"/>
          <w:lang w:val="en-US"/>
        </w:rPr>
        <w:t>";</w:t>
      </w:r>
    </w:p>
    <w:p w14:paraId="3796BBB4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}</w:t>
      </w:r>
    </w:p>
    <w:p w14:paraId="2CABC5D4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}</w:t>
      </w:r>
    </w:p>
    <w:p w14:paraId="426C043A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</w:rPr>
      </w:pPr>
      <w:r w:rsidRPr="00BE15F7">
        <w:rPr>
          <w:highlight w:val="white"/>
          <w:lang w:val="en-US"/>
        </w:rPr>
        <w:t>}</w:t>
      </w:r>
    </w:p>
    <w:p w14:paraId="2156E904" w14:textId="791C44FF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proofErr w:type="spellStart"/>
      <w:r w:rsidRPr="00BE15F7">
        <w:rPr>
          <w:highlight w:val="white"/>
        </w:rPr>
        <w:t>class</w:t>
      </w:r>
      <w:proofErr w:type="spellEnd"/>
      <w:r w:rsidRPr="00BE15F7">
        <w:rPr>
          <w:highlight w:val="white"/>
        </w:rPr>
        <w:t xml:space="preserve"> Program</w:t>
      </w:r>
    </w:p>
    <w:p w14:paraId="1E35F6A7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>{</w:t>
      </w:r>
    </w:p>
    <w:p w14:paraId="174420FD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static void Main(</w:t>
      </w:r>
      <w:proofErr w:type="gramStart"/>
      <w:r w:rsidRPr="00BE15F7">
        <w:rPr>
          <w:highlight w:val="white"/>
          <w:lang w:val="en-US"/>
        </w:rPr>
        <w:t>string[</w:t>
      </w:r>
      <w:proofErr w:type="gramEnd"/>
      <w:r w:rsidRPr="00BE15F7">
        <w:rPr>
          <w:highlight w:val="white"/>
          <w:lang w:val="en-US"/>
        </w:rPr>
        <w:t>] args)</w:t>
      </w:r>
    </w:p>
    <w:p w14:paraId="2BB245DB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</w:rPr>
      </w:pPr>
      <w:r w:rsidRPr="00BE15F7">
        <w:rPr>
          <w:highlight w:val="white"/>
          <w:lang w:val="en-US"/>
        </w:rPr>
        <w:t xml:space="preserve">    </w:t>
      </w:r>
      <w:r w:rsidRPr="00BE15F7">
        <w:rPr>
          <w:highlight w:val="white"/>
        </w:rPr>
        <w:t>{</w:t>
      </w:r>
    </w:p>
    <w:p w14:paraId="712EA205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</w:rPr>
      </w:pPr>
      <w:r w:rsidRPr="00BE15F7">
        <w:rPr>
          <w:highlight w:val="white"/>
        </w:rPr>
        <w:t xml:space="preserve">        </w:t>
      </w:r>
      <w:proofErr w:type="spellStart"/>
      <w:r w:rsidRPr="00BE15F7">
        <w:rPr>
          <w:highlight w:val="white"/>
        </w:rPr>
        <w:t>Console.WriteLine</w:t>
      </w:r>
      <w:proofErr w:type="spellEnd"/>
      <w:r w:rsidRPr="00BE15F7">
        <w:rPr>
          <w:highlight w:val="white"/>
        </w:rPr>
        <w:t>("Введите возраст человека в годах:");</w:t>
      </w:r>
    </w:p>
    <w:p w14:paraId="250A9440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</w:rPr>
      </w:pPr>
    </w:p>
    <w:p w14:paraId="21E62D99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</w:rPr>
        <w:t xml:space="preserve">        </w:t>
      </w:r>
      <w:r w:rsidRPr="00BE15F7">
        <w:rPr>
          <w:highlight w:val="white"/>
          <w:lang w:val="en-US"/>
        </w:rPr>
        <w:t>int age = Convert.ToInt32(</w:t>
      </w:r>
      <w:proofErr w:type="spellStart"/>
      <w:r w:rsidRPr="00BE15F7">
        <w:rPr>
          <w:highlight w:val="white"/>
          <w:lang w:val="en-US"/>
        </w:rPr>
        <w:t>Console.ReadLine</w:t>
      </w:r>
      <w:proofErr w:type="spellEnd"/>
      <w:r w:rsidRPr="00BE15F7">
        <w:rPr>
          <w:highlight w:val="white"/>
          <w:lang w:val="en-US"/>
        </w:rPr>
        <w:t>());</w:t>
      </w:r>
    </w:p>
    <w:p w14:paraId="167011F6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</w:p>
    <w:p w14:paraId="646DD9DD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</w:t>
      </w:r>
      <w:proofErr w:type="spellStart"/>
      <w:r w:rsidRPr="00BE15F7">
        <w:rPr>
          <w:highlight w:val="white"/>
          <w:lang w:val="en-US"/>
        </w:rPr>
        <w:t>AgeCategory</w:t>
      </w:r>
      <w:proofErr w:type="spellEnd"/>
      <w:r w:rsidRPr="00BE15F7">
        <w:rPr>
          <w:highlight w:val="white"/>
          <w:lang w:val="en-US"/>
        </w:rPr>
        <w:t xml:space="preserve"> </w:t>
      </w:r>
      <w:proofErr w:type="spellStart"/>
      <w:r w:rsidRPr="00BE15F7">
        <w:rPr>
          <w:highlight w:val="white"/>
          <w:lang w:val="en-US"/>
        </w:rPr>
        <w:t>ageCategory</w:t>
      </w:r>
      <w:proofErr w:type="spellEnd"/>
      <w:r w:rsidRPr="00BE15F7">
        <w:rPr>
          <w:highlight w:val="white"/>
          <w:lang w:val="en-US"/>
        </w:rPr>
        <w:t xml:space="preserve"> = new </w:t>
      </w:r>
      <w:proofErr w:type="spellStart"/>
      <w:r w:rsidRPr="00BE15F7">
        <w:rPr>
          <w:highlight w:val="white"/>
          <w:lang w:val="en-US"/>
        </w:rPr>
        <w:t>AgeCategory</w:t>
      </w:r>
      <w:proofErr w:type="spellEnd"/>
      <w:r w:rsidRPr="00BE15F7">
        <w:rPr>
          <w:highlight w:val="white"/>
          <w:lang w:val="en-US"/>
        </w:rPr>
        <w:t>(age);</w:t>
      </w:r>
    </w:p>
    <w:p w14:paraId="654BE8C5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string category = </w:t>
      </w:r>
      <w:proofErr w:type="spellStart"/>
      <w:r w:rsidRPr="00BE15F7">
        <w:rPr>
          <w:highlight w:val="white"/>
          <w:lang w:val="en-US"/>
        </w:rPr>
        <w:t>ageCategory.GetCategory</w:t>
      </w:r>
      <w:proofErr w:type="spellEnd"/>
      <w:r w:rsidRPr="00BE15F7">
        <w:rPr>
          <w:highlight w:val="white"/>
          <w:lang w:val="en-US"/>
        </w:rPr>
        <w:t>();</w:t>
      </w:r>
    </w:p>
    <w:p w14:paraId="2C2DC694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</w:p>
    <w:p w14:paraId="7327DCA7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  <w:lang w:val="en-US"/>
        </w:rPr>
        <w:t xml:space="preserve">        </w:t>
      </w:r>
      <w:proofErr w:type="spellStart"/>
      <w:r w:rsidRPr="00BE15F7">
        <w:rPr>
          <w:highlight w:val="white"/>
          <w:lang w:val="en-US"/>
        </w:rPr>
        <w:t>Console.WriteLine</w:t>
      </w:r>
      <w:proofErr w:type="spellEnd"/>
      <w:r w:rsidRPr="00BE15F7">
        <w:rPr>
          <w:highlight w:val="white"/>
          <w:lang w:val="en-US"/>
        </w:rPr>
        <w:t>($"</w:t>
      </w:r>
      <w:r w:rsidRPr="00BE15F7">
        <w:rPr>
          <w:highlight w:val="white"/>
        </w:rPr>
        <w:t>Возрастная</w:t>
      </w:r>
      <w:r w:rsidRPr="00BE15F7">
        <w:rPr>
          <w:highlight w:val="white"/>
          <w:lang w:val="en-US"/>
        </w:rPr>
        <w:t xml:space="preserve"> </w:t>
      </w:r>
      <w:r w:rsidRPr="00BE15F7">
        <w:rPr>
          <w:highlight w:val="white"/>
        </w:rPr>
        <w:t>категория</w:t>
      </w:r>
      <w:r w:rsidRPr="00BE15F7">
        <w:rPr>
          <w:highlight w:val="white"/>
          <w:lang w:val="en-US"/>
        </w:rPr>
        <w:t>: {category}");</w:t>
      </w:r>
    </w:p>
    <w:p w14:paraId="5B48D80B" w14:textId="77777777" w:rsidR="00BE15F7" w:rsidRPr="00BE15F7" w:rsidRDefault="00BE15F7" w:rsidP="00BE15F7">
      <w:pPr>
        <w:autoSpaceDE w:val="0"/>
        <w:autoSpaceDN w:val="0"/>
        <w:adjustRightInd w:val="0"/>
        <w:ind w:firstLine="709"/>
        <w:rPr>
          <w:highlight w:val="white"/>
        </w:rPr>
      </w:pPr>
      <w:r w:rsidRPr="00BE15F7">
        <w:rPr>
          <w:highlight w:val="white"/>
          <w:lang w:val="en-US"/>
        </w:rPr>
        <w:t xml:space="preserve">    </w:t>
      </w:r>
      <w:r w:rsidRPr="00BE15F7">
        <w:rPr>
          <w:highlight w:val="white"/>
        </w:rPr>
        <w:t>}</w:t>
      </w:r>
    </w:p>
    <w:p w14:paraId="781B557A" w14:textId="6B25BD62" w:rsidR="00BE15F7" w:rsidRDefault="00BE15F7" w:rsidP="00BE15F7">
      <w:pPr>
        <w:autoSpaceDE w:val="0"/>
        <w:autoSpaceDN w:val="0"/>
        <w:adjustRightInd w:val="0"/>
        <w:ind w:firstLine="709"/>
        <w:rPr>
          <w:highlight w:val="white"/>
          <w:lang w:val="en-US"/>
        </w:rPr>
      </w:pPr>
      <w:r w:rsidRPr="00BE15F7">
        <w:rPr>
          <w:highlight w:val="white"/>
        </w:rPr>
        <w:t>}</w:t>
      </w:r>
    </w:p>
    <w:p w14:paraId="3A5F0A95" w14:textId="7E914BC4" w:rsidR="00667A03" w:rsidRPr="0025006A" w:rsidRDefault="00BE15F7" w:rsidP="0025006A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14:paraId="77859425" w14:textId="3F729EC4" w:rsidR="00B5613A" w:rsidRPr="00BE15F7" w:rsidRDefault="00B5613A" w:rsidP="00143BBE">
      <w:pPr>
        <w:pStyle w:val="aa"/>
        <w:spacing w:before="24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lastRenderedPageBreak/>
        <w:t>Таблица</w:t>
      </w:r>
      <w:r w:rsidRPr="00BE15F7">
        <w:rPr>
          <w:sz w:val="28"/>
          <w:szCs w:val="28"/>
        </w:rPr>
        <w:t xml:space="preserve"> 1.1 – </w:t>
      </w:r>
      <w:r w:rsidRPr="00150184">
        <w:rPr>
          <w:sz w:val="28"/>
          <w:szCs w:val="28"/>
        </w:rPr>
        <w:t>Входные</w:t>
      </w:r>
      <w:r w:rsidRPr="00BE15F7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и</w:t>
      </w:r>
      <w:r w:rsidRPr="00BE15F7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выходные</w:t>
      </w:r>
      <w:r w:rsidRPr="00BE15F7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56FCFBD3" w14:textId="77777777" w:rsidTr="00D6710B">
        <w:trPr>
          <w:trHeight w:val="307"/>
        </w:trPr>
        <w:tc>
          <w:tcPr>
            <w:tcW w:w="4955" w:type="dxa"/>
          </w:tcPr>
          <w:p w14:paraId="5A914E98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3810080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150184" w:rsidRPr="00150184" w14:paraId="048F0B71" w14:textId="77777777" w:rsidTr="00D6710B">
        <w:tc>
          <w:tcPr>
            <w:tcW w:w="4955" w:type="dxa"/>
          </w:tcPr>
          <w:p w14:paraId="4255B8E0" w14:textId="3CEE2B0C" w:rsidR="00B5613A" w:rsidRPr="0025006A" w:rsidRDefault="0025006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age: 50</w:t>
            </w:r>
          </w:p>
        </w:tc>
        <w:tc>
          <w:tcPr>
            <w:tcW w:w="4956" w:type="dxa"/>
          </w:tcPr>
          <w:p w14:paraId="6DA24070" w14:textId="6C506A59" w:rsidR="00B5613A" w:rsidRPr="00150184" w:rsidRDefault="0025006A" w:rsidP="00667A03">
            <w:pPr>
              <w:pStyle w:val="aa"/>
              <w:spacing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25006A">
              <w:rPr>
                <w:sz w:val="28"/>
                <w:szCs w:val="28"/>
                <w:lang w:val="en-US"/>
              </w:rPr>
              <w:t>мужчина</w:t>
            </w:r>
            <w:proofErr w:type="spellEnd"/>
          </w:p>
        </w:tc>
      </w:tr>
    </w:tbl>
    <w:p w14:paraId="7E26FB3C" w14:textId="567CF3FB" w:rsidR="00B5613A" w:rsidRPr="00150184" w:rsidRDefault="00150184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13874878" w14:textId="08DA3F69" w:rsidR="00150184" w:rsidRPr="00150184" w:rsidRDefault="0025006A" w:rsidP="00150184">
      <w:pPr>
        <w:ind w:firstLine="709"/>
        <w:jc w:val="center"/>
        <w:rPr>
          <w:sz w:val="28"/>
          <w:szCs w:val="28"/>
        </w:rPr>
      </w:pPr>
      <w:r w:rsidRPr="0025006A">
        <w:rPr>
          <w:sz w:val="28"/>
          <w:szCs w:val="28"/>
        </w:rPr>
        <w:drawing>
          <wp:inline distT="0" distB="0" distL="0" distR="0" wp14:anchorId="37BF4655" wp14:editId="3FFA04A5">
            <wp:extent cx="3620005" cy="762106"/>
            <wp:effectExtent l="0" t="0" r="0" b="0"/>
            <wp:docPr id="349710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10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D1D6" w14:textId="0D9E43A4" w:rsidR="00150184" w:rsidRPr="00150184" w:rsidRDefault="00150184" w:rsidP="00667A03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sectPr w:rsidR="00150184" w:rsidRPr="00150184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66DA7" w14:textId="77777777" w:rsidR="00C45243" w:rsidRDefault="00C45243">
      <w:r>
        <w:separator/>
      </w:r>
    </w:p>
  </w:endnote>
  <w:endnote w:type="continuationSeparator" w:id="0">
    <w:p w14:paraId="247C0F09" w14:textId="77777777" w:rsidR="00C45243" w:rsidRDefault="00C4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4DF6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28C725B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3AB8C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2C948BF" wp14:editId="4EF87A0A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2E90D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9E8F4C0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6EA362" wp14:editId="087EA09A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ECEC2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EA36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nm1EFe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25AECEC2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7CE3D7AF" wp14:editId="4BD6471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5E2F7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6711FA1" wp14:editId="6CD75620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7C50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C100688" wp14:editId="2DD7617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4AC2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0068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Xk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Hw+9eT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0364AC2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AC27502" wp14:editId="510FAD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56F79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03D273AA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7502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WC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NGDJYL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75456F79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03D273AA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187ECBE" wp14:editId="369215C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B691F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7ECBE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GG7Q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" filled="f" stroked="f">
              <v:textbox inset="0,0,0,0">
                <w:txbxContent>
                  <w:p w14:paraId="4FAB691F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D597A10" wp14:editId="0CAC6F5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4F0FD" w14:textId="1AB68960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150184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5EBE2533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597A1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7CA4F0FD" w14:textId="1AB68960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25006A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150184">
                      <w:rPr>
                        <w:sz w:val="28"/>
                        <w:szCs w:val="28"/>
                      </w:rPr>
                      <w:t>-</w:t>
                    </w:r>
                    <w:r w:rsidR="0025006A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5EBE2533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E380092" wp14:editId="557AC21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98E5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80092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Nu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" filled="f" stroked="f">
              <v:textbox inset="0,0,0,0">
                <w:txbxContent>
                  <w:p w14:paraId="5FB98E5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40EFE" wp14:editId="3C701A0A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21E3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40EF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" filled="f" stroked="f">
              <v:textbox inset="0,0,0,0">
                <w:txbxContent>
                  <w:p w14:paraId="58721E3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A3BD76" wp14:editId="2BA82AD0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17ED7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3BD76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F7phQO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7F117ED7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6D7F4A52" wp14:editId="4753270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88D45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C0DC98E" wp14:editId="17FA3065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27D43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41F4411" wp14:editId="6E8334E9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B9D7F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3A91CED9" wp14:editId="06B92C95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10040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08F00A21" wp14:editId="7BC137B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57072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E83CD10" wp14:editId="615EA744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2E20B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43CE59" wp14:editId="4F4FDC5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BBE28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C1026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9446E3A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CE950" wp14:editId="1C0F9CB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F3302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CE9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M8DwIAAAUEAAAOAAAAZHJzL2Uyb0RvYy54bWysU8Fu2zAMvQ/YPwi6L467dsm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lwvOrOip&#10;R49qDOwTjCzPk0CD8wX5PTjyDCM9UKNTsd7dgfzhmYVNJ2yrbhBh6JSoiWAepc1ehMaW+MJHkGr4&#10;CjUlErsACWhssI/qkR6M0KlRh3NzIhlJl4t8mS+vOJP0lC+Wl++vUg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0j8M8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36F3302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FC25F3" wp14:editId="6D488C5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CA272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C25F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FXk1cg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FCA272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41457A8A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3D57ED" wp14:editId="3FA3E754">
              <wp:simplePos x="0" y="0"/>
              <wp:positionH relativeFrom="column">
                <wp:posOffset>2185670</wp:posOffset>
              </wp:positionH>
              <wp:positionV relativeFrom="paragraph">
                <wp:posOffset>-480060</wp:posOffset>
              </wp:positionV>
              <wp:extent cx="2537460" cy="822960"/>
              <wp:effectExtent l="0" t="0" r="15240" b="1524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9FD41" w14:textId="30FE8661" w:rsidR="00E156DE" w:rsidRPr="00E156DE" w:rsidRDefault="00667A03" w:rsidP="00667A03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667A03">
                            <w:rPr>
                              <w:b/>
                              <w:sz w:val="26"/>
                              <w:szCs w:val="26"/>
                            </w:rPr>
                            <w:t>Принципы объектно-ориентированного программирования и платформа Microsoft .Net Framework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D57ED" id="Text Box 102" o:spid="_x0000_s1037" type="#_x0000_t202" style="position:absolute;margin-left:172.1pt;margin-top:-37.8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" filled="f" stroked="f">
              <v:textbox inset="0,0,0,0">
                <w:txbxContent>
                  <w:p w14:paraId="3949FD41" w14:textId="30FE8661" w:rsidR="00E156DE" w:rsidRPr="00E156DE" w:rsidRDefault="00667A03" w:rsidP="00667A03">
                    <w:pPr>
                      <w:rPr>
                        <w:sz w:val="26"/>
                        <w:szCs w:val="26"/>
                      </w:rPr>
                    </w:pPr>
                    <w:r w:rsidRPr="00667A03">
                      <w:rPr>
                        <w:b/>
                        <w:sz w:val="26"/>
                        <w:szCs w:val="26"/>
                      </w:rPr>
                      <w:t>Принципы объектно-ориентированного программирования и платформа Microsoft .Net Framework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AD869F" wp14:editId="6312693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73040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D869F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" filled="f" stroked="f">
              <v:textbox inset="0,0,0,0">
                <w:txbxContent>
                  <w:p w14:paraId="49073040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545C1D27" wp14:editId="6CD752C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A81DC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1B8EC468" wp14:editId="4F117ADC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B5965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A322C9" wp14:editId="497A633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9C2D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322C9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LXT8Yj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3BE9C2D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3C3779" wp14:editId="5C2913A4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3637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C3779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JqgXi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04EE3637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2EE36FFE" wp14:editId="664C2EF3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614FC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13B20BA7" wp14:editId="3075C44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E50F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30F8DED8" wp14:editId="5689DDA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4BEA0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86F8A" wp14:editId="18ABB2E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D929C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86F8A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7wCYB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3ED929C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FA7953" wp14:editId="5D0D1AE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7485E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A7953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C165js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4D57485E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ACCE647" wp14:editId="01AB290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B64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CE647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VIZj4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7F3B64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E50E4D4" wp14:editId="20676E3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8AE3D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0E4D4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KfDnYg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0D78AE3D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FBEC41" wp14:editId="6DA33CE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34CD7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BEC41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Cg8rYA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C634CD7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6421BE" wp14:editId="5E6F35F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16F1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F84BC2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232B1C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DDC07E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28CBA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119236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70E60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6C92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421BE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" filled="f" stroked="f">
              <v:textbox inset="0,0,0,0">
                <w:txbxContent>
                  <w:p w14:paraId="04A816F1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F84BC2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232B1C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DDC07E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28CBA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119236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70E60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6C92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B750FB4" wp14:editId="04E84C3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B5E6E" w14:textId="34C82CD9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50FB4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" filled="f" stroked="f">
              <v:textbox inset="0,0,0,0">
                <w:txbxContent>
                  <w:p w14:paraId="22CB5E6E" w14:textId="34C82CD9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C10CD5" wp14:editId="2F163753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A3B19" w14:textId="3FE71916" w:rsidR="00637F71" w:rsidRPr="00B5613A" w:rsidRDefault="00BE15F7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10CD5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61CA3B19" w14:textId="3FE71916" w:rsidR="00637F71" w:rsidRPr="00B5613A" w:rsidRDefault="00BE15F7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2552CDE" wp14:editId="18A6FF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10732" w14:textId="3933598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B5613A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27CDCDE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52CDE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05910732" w14:textId="3933598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BE15F7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B5613A">
                      <w:rPr>
                        <w:sz w:val="28"/>
                        <w:szCs w:val="28"/>
                      </w:rPr>
                      <w:t>-</w:t>
                    </w:r>
                    <w:r w:rsidR="00BE15F7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27CDCDE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A80D83" wp14:editId="1F1B3A4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1E07F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80D83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" filled="f" stroked="f">
              <v:textbox inset="0,0,0,0">
                <w:txbxContent>
                  <w:p w14:paraId="0041E07F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97678B" wp14:editId="356C30B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2CB76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7678B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JSkROe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2132CB76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95A1A4" wp14:editId="1166DD2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31ED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5A1A4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PN9ksL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00331ED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3F136F" wp14:editId="38D9633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BB433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F136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eO7A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3SoeO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5E9BB433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C0F3CE" wp14:editId="3355D4B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7A5A2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0F3C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DpxT9P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06D7A5A2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CF4B9F" wp14:editId="7195015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D63A4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F4B9F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q26uY+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214D63A4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61DDCA" wp14:editId="51869793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87A2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1DDC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I5p3j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288F87A2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371D2B9" wp14:editId="30ADC166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141B1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4E136C1" wp14:editId="1EFE55A5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708BC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85204" wp14:editId="0BDF2A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3025B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85204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cq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PpVyq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01C3025B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67F8A4" wp14:editId="2EBA656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D3ECA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FD1C2C4" wp14:editId="6D29AD9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8E157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72F4A81B" wp14:editId="2EE20D9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C95BD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12F53F6" wp14:editId="7FB4C78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93F8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556701C" wp14:editId="7017D0B0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2DB7F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5CADED11" wp14:editId="176C8C34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15F6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A4B775D" wp14:editId="7C2F07C5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7535A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349FA5E" wp14:editId="3816ADE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BCF3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91A7B3D" wp14:editId="67F6CAD2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56C50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1CFB734" wp14:editId="18B4025C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169C2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CCB4D4E" wp14:editId="2E617790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FF242D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C349B10" wp14:editId="392DA72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BD684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27726434" wp14:editId="6A7ADAFB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6699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62FC2F4" wp14:editId="7156B0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6CC3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FC2F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3796CC3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C10B3" w14:textId="77777777" w:rsidR="00C45243" w:rsidRDefault="00C45243">
      <w:r>
        <w:separator/>
      </w:r>
    </w:p>
  </w:footnote>
  <w:footnote w:type="continuationSeparator" w:id="0">
    <w:p w14:paraId="354F7E75" w14:textId="77777777" w:rsidR="00C45243" w:rsidRDefault="00C45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D6A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CF326EA" wp14:editId="1728C99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5F08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DD5E2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5C59FD2" wp14:editId="4991126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B2FBD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C59FD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79cQy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17B2FBD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82503797">
    <w:abstractNumId w:val="6"/>
  </w:num>
  <w:num w:numId="2" w16cid:durableId="998342452">
    <w:abstractNumId w:val="7"/>
  </w:num>
  <w:num w:numId="3" w16cid:durableId="1066991849">
    <w:abstractNumId w:val="11"/>
  </w:num>
  <w:num w:numId="4" w16cid:durableId="1983462421">
    <w:abstractNumId w:val="2"/>
  </w:num>
  <w:num w:numId="5" w16cid:durableId="1051999735">
    <w:abstractNumId w:val="10"/>
  </w:num>
  <w:num w:numId="6" w16cid:durableId="1843470545">
    <w:abstractNumId w:val="1"/>
  </w:num>
  <w:num w:numId="7" w16cid:durableId="134833802">
    <w:abstractNumId w:val="5"/>
  </w:num>
  <w:num w:numId="8" w16cid:durableId="159739466">
    <w:abstractNumId w:val="17"/>
  </w:num>
  <w:num w:numId="9" w16cid:durableId="609896693">
    <w:abstractNumId w:val="13"/>
  </w:num>
  <w:num w:numId="10" w16cid:durableId="751660305">
    <w:abstractNumId w:val="18"/>
  </w:num>
  <w:num w:numId="11" w16cid:durableId="1917935065">
    <w:abstractNumId w:val="21"/>
  </w:num>
  <w:num w:numId="12" w16cid:durableId="1450734103">
    <w:abstractNumId w:val="12"/>
  </w:num>
  <w:num w:numId="13" w16cid:durableId="671954345">
    <w:abstractNumId w:val="3"/>
  </w:num>
  <w:num w:numId="14" w16cid:durableId="1734279337">
    <w:abstractNumId w:val="4"/>
  </w:num>
  <w:num w:numId="15" w16cid:durableId="1079793879">
    <w:abstractNumId w:val="15"/>
  </w:num>
  <w:num w:numId="16" w16cid:durableId="2131586900">
    <w:abstractNumId w:val="9"/>
  </w:num>
  <w:num w:numId="17" w16cid:durableId="910234894">
    <w:abstractNumId w:val="8"/>
  </w:num>
  <w:num w:numId="18" w16cid:durableId="2062244316">
    <w:abstractNumId w:val="20"/>
  </w:num>
  <w:num w:numId="19" w16cid:durableId="1420248371">
    <w:abstractNumId w:val="0"/>
  </w:num>
  <w:num w:numId="20" w16cid:durableId="567690058">
    <w:abstractNumId w:val="14"/>
  </w:num>
  <w:num w:numId="21" w16cid:durableId="1359043364">
    <w:abstractNumId w:val="19"/>
  </w:num>
  <w:num w:numId="22" w16cid:durableId="823937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BBE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06A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4A2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71B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1C88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A0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5F7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243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717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DF1EF0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user</cp:lastModifiedBy>
  <cp:revision>2</cp:revision>
  <cp:lastPrinted>2018-07-03T17:25:00Z</cp:lastPrinted>
  <dcterms:created xsi:type="dcterms:W3CDTF">2025-03-18T09:37:00Z</dcterms:created>
  <dcterms:modified xsi:type="dcterms:W3CDTF">2025-03-18T09:37:00Z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