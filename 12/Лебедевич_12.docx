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3A714" w14:textId="5517EE3F" w:rsidR="00B5613A" w:rsidRPr="00644EF4" w:rsidRDefault="00CE4A27" w:rsidP="00B5613A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bookmarkStart w:id="0" w:name="_Hlk193439675"/>
      <w:r w:rsidRPr="00CE4A27">
        <w:rPr>
          <w:b/>
          <w:sz w:val="28"/>
          <w:szCs w:val="28"/>
        </w:rPr>
        <w:t>Паттерны проектирования</w:t>
      </w:r>
    </w:p>
    <w:bookmarkEnd w:id="0"/>
    <w:p w14:paraId="3256912C" w14:textId="539C223F" w:rsidR="00B2113B" w:rsidRPr="00862ABC" w:rsidRDefault="00B5613A" w:rsidP="00862ABC">
      <w:pPr>
        <w:spacing w:before="240"/>
        <w:ind w:firstLine="709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Задание 1</w:t>
      </w:r>
      <w:r w:rsidR="00862ABC">
        <w:t xml:space="preserve"> </w:t>
      </w:r>
      <w:r w:rsidR="00862ABC" w:rsidRPr="00862ABC">
        <w:rPr>
          <w:sz w:val="28"/>
          <w:szCs w:val="28"/>
        </w:rPr>
        <w:t>Реализация паттернов Фабричный метод, Декоратор и Команд</w:t>
      </w:r>
      <w:r w:rsidR="00862ABC">
        <w:rPr>
          <w:sz w:val="28"/>
          <w:szCs w:val="28"/>
        </w:rPr>
        <w:t>. Пе</w:t>
      </w:r>
      <w:r w:rsidR="00862ABC" w:rsidRPr="00862ABC">
        <w:rPr>
          <w:sz w:val="28"/>
          <w:szCs w:val="28"/>
        </w:rPr>
        <w:t>рсонажи игры (маг, воин, лучник)</w:t>
      </w:r>
      <w:r w:rsidR="00862ABC">
        <w:rPr>
          <w:sz w:val="28"/>
          <w:szCs w:val="28"/>
        </w:rPr>
        <w:t xml:space="preserve">. </w:t>
      </w:r>
      <w:r w:rsidR="00862ABC" w:rsidRPr="00862ABC">
        <w:rPr>
          <w:sz w:val="28"/>
          <w:szCs w:val="28"/>
        </w:rPr>
        <w:t>Классы и их взаимодействие:</w:t>
      </w:r>
      <w:r w:rsidR="00862ABC">
        <w:rPr>
          <w:sz w:val="28"/>
          <w:szCs w:val="28"/>
        </w:rPr>
        <w:t xml:space="preserve"> </w:t>
      </w:r>
      <w:proofErr w:type="spellStart"/>
      <w:r w:rsidR="00862ABC" w:rsidRPr="00862ABC">
        <w:rPr>
          <w:sz w:val="28"/>
          <w:szCs w:val="28"/>
        </w:rPr>
        <w:t>ICharacter</w:t>
      </w:r>
      <w:proofErr w:type="spellEnd"/>
      <w:r w:rsidR="00862ABC" w:rsidRPr="00862ABC">
        <w:rPr>
          <w:sz w:val="28"/>
          <w:szCs w:val="28"/>
        </w:rPr>
        <w:t xml:space="preserve"> – интерфейс с </w:t>
      </w:r>
      <w:proofErr w:type="spellStart"/>
      <w:proofErr w:type="gramStart"/>
      <w:r w:rsidR="00862ABC" w:rsidRPr="00862ABC">
        <w:rPr>
          <w:sz w:val="28"/>
          <w:szCs w:val="28"/>
        </w:rPr>
        <w:t>Attack</w:t>
      </w:r>
      <w:proofErr w:type="spellEnd"/>
      <w:r w:rsidR="00862ABC" w:rsidRPr="00862ABC">
        <w:rPr>
          <w:sz w:val="28"/>
          <w:szCs w:val="28"/>
        </w:rPr>
        <w:t>(</w:t>
      </w:r>
      <w:proofErr w:type="gramEnd"/>
      <w:r w:rsidR="00862ABC" w:rsidRPr="00862ABC">
        <w:rPr>
          <w:sz w:val="28"/>
          <w:szCs w:val="28"/>
        </w:rPr>
        <w:t>).</w:t>
      </w:r>
      <w:r w:rsidR="00862ABC">
        <w:rPr>
          <w:sz w:val="28"/>
          <w:szCs w:val="28"/>
        </w:rPr>
        <w:t xml:space="preserve"> </w:t>
      </w:r>
      <w:proofErr w:type="spellStart"/>
      <w:r w:rsidR="00862ABC" w:rsidRPr="00862ABC">
        <w:rPr>
          <w:sz w:val="28"/>
          <w:szCs w:val="28"/>
          <w:lang w:val="en-US"/>
        </w:rPr>
        <w:t>Mage</w:t>
      </w:r>
      <w:proofErr w:type="spellEnd"/>
      <w:r w:rsidR="00862ABC" w:rsidRPr="00862ABC">
        <w:rPr>
          <w:sz w:val="28"/>
          <w:szCs w:val="28"/>
        </w:rPr>
        <w:t xml:space="preserve">, </w:t>
      </w:r>
      <w:r w:rsidR="00862ABC" w:rsidRPr="00862ABC">
        <w:rPr>
          <w:sz w:val="28"/>
          <w:szCs w:val="28"/>
          <w:lang w:val="en-US"/>
        </w:rPr>
        <w:t>Warrior</w:t>
      </w:r>
      <w:r w:rsidR="00862ABC" w:rsidRPr="00862ABC">
        <w:rPr>
          <w:sz w:val="28"/>
          <w:szCs w:val="28"/>
        </w:rPr>
        <w:t xml:space="preserve">, </w:t>
      </w:r>
      <w:r w:rsidR="00862ABC" w:rsidRPr="00862ABC">
        <w:rPr>
          <w:sz w:val="28"/>
          <w:szCs w:val="28"/>
          <w:lang w:val="en-US"/>
        </w:rPr>
        <w:t>Archer</w:t>
      </w:r>
      <w:r w:rsidR="00862ABC" w:rsidRPr="00862ABC">
        <w:rPr>
          <w:sz w:val="28"/>
          <w:szCs w:val="28"/>
        </w:rPr>
        <w:t xml:space="preserve"> – классы персонажей.</w:t>
      </w:r>
      <w:r w:rsidR="00862ABC" w:rsidRPr="00862ABC">
        <w:rPr>
          <w:sz w:val="28"/>
          <w:szCs w:val="28"/>
        </w:rPr>
        <w:t xml:space="preserve"> </w:t>
      </w:r>
      <w:proofErr w:type="spellStart"/>
      <w:r w:rsidR="00862ABC" w:rsidRPr="00862ABC">
        <w:rPr>
          <w:sz w:val="28"/>
          <w:szCs w:val="28"/>
          <w:lang w:val="en-US"/>
        </w:rPr>
        <w:t>CharacterFactory</w:t>
      </w:r>
      <w:proofErr w:type="spellEnd"/>
      <w:r w:rsidR="00862ABC" w:rsidRPr="00862ABC">
        <w:rPr>
          <w:sz w:val="28"/>
          <w:szCs w:val="28"/>
        </w:rPr>
        <w:t xml:space="preserve"> – абстрактная фабрика.</w:t>
      </w:r>
      <w:r w:rsidR="00862ABC" w:rsidRPr="00862ABC">
        <w:rPr>
          <w:sz w:val="28"/>
          <w:szCs w:val="28"/>
        </w:rPr>
        <w:t xml:space="preserve"> </w:t>
      </w:r>
      <w:proofErr w:type="spellStart"/>
      <w:r w:rsidR="00862ABC" w:rsidRPr="00862ABC">
        <w:rPr>
          <w:sz w:val="28"/>
          <w:szCs w:val="28"/>
          <w:lang w:val="en-US"/>
        </w:rPr>
        <w:t>MageFactory</w:t>
      </w:r>
      <w:proofErr w:type="spellEnd"/>
      <w:r w:rsidR="00862ABC" w:rsidRPr="00862ABC">
        <w:rPr>
          <w:sz w:val="28"/>
          <w:szCs w:val="28"/>
          <w:lang w:val="en-US"/>
        </w:rPr>
        <w:t xml:space="preserve">, </w:t>
      </w:r>
      <w:proofErr w:type="spellStart"/>
      <w:r w:rsidR="00862ABC" w:rsidRPr="00862ABC">
        <w:rPr>
          <w:sz w:val="28"/>
          <w:szCs w:val="28"/>
          <w:lang w:val="en-US"/>
        </w:rPr>
        <w:t>WarriorFactory</w:t>
      </w:r>
      <w:proofErr w:type="spellEnd"/>
      <w:r w:rsidR="00862ABC" w:rsidRPr="00862ABC">
        <w:rPr>
          <w:sz w:val="28"/>
          <w:szCs w:val="28"/>
          <w:lang w:val="en-US"/>
        </w:rPr>
        <w:t xml:space="preserve">, </w:t>
      </w:r>
      <w:proofErr w:type="spellStart"/>
      <w:r w:rsidR="00862ABC" w:rsidRPr="00862ABC">
        <w:rPr>
          <w:sz w:val="28"/>
          <w:szCs w:val="28"/>
          <w:lang w:val="en-US"/>
        </w:rPr>
        <w:t>ArcherFactory</w:t>
      </w:r>
      <w:proofErr w:type="spellEnd"/>
      <w:r w:rsidR="00862ABC" w:rsidRPr="00862ABC">
        <w:rPr>
          <w:sz w:val="28"/>
          <w:szCs w:val="28"/>
          <w:lang w:val="en-US"/>
        </w:rPr>
        <w:t xml:space="preserve"> – </w:t>
      </w:r>
      <w:r w:rsidR="00862ABC" w:rsidRPr="00862ABC">
        <w:rPr>
          <w:sz w:val="28"/>
          <w:szCs w:val="28"/>
        </w:rPr>
        <w:t>конкретные</w:t>
      </w:r>
      <w:r w:rsidR="00862ABC" w:rsidRPr="00862ABC">
        <w:rPr>
          <w:sz w:val="28"/>
          <w:szCs w:val="28"/>
          <w:lang w:val="en-US"/>
        </w:rPr>
        <w:t xml:space="preserve"> </w:t>
      </w:r>
      <w:r w:rsidR="00862ABC" w:rsidRPr="00862ABC">
        <w:rPr>
          <w:sz w:val="28"/>
          <w:szCs w:val="28"/>
        </w:rPr>
        <w:t>фабрики</w:t>
      </w:r>
      <w:r w:rsidR="00862ABC" w:rsidRPr="00862ABC">
        <w:rPr>
          <w:sz w:val="28"/>
          <w:szCs w:val="28"/>
          <w:lang w:val="en-US"/>
        </w:rPr>
        <w:t>.</w:t>
      </w:r>
    </w:p>
    <w:p w14:paraId="290E5914" w14:textId="7549CB1A" w:rsidR="00637F71" w:rsidRPr="00CE4A27" w:rsidRDefault="00B5613A" w:rsidP="00143BBE">
      <w:pPr>
        <w:spacing w:before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Листинг</w:t>
      </w:r>
      <w:r w:rsidRPr="00CE4A27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программы</w:t>
      </w:r>
      <w:r w:rsidRPr="00CE4A27">
        <w:rPr>
          <w:sz w:val="28"/>
          <w:szCs w:val="28"/>
        </w:rPr>
        <w:t>:</w:t>
      </w:r>
    </w:p>
    <w:p w14:paraId="68F2CDA7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public abstract class </w:t>
      </w:r>
      <w:proofErr w:type="spellStart"/>
      <w:r w:rsidRPr="00CE4A27">
        <w:rPr>
          <w:lang w:val="en-US"/>
        </w:rPr>
        <w:t>CharacterFactory</w:t>
      </w:r>
      <w:proofErr w:type="spellEnd"/>
    </w:p>
    <w:p w14:paraId="45C85C21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>{</w:t>
      </w:r>
    </w:p>
    <w:p w14:paraId="32833D60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public abstract </w:t>
      </w:r>
      <w:proofErr w:type="spellStart"/>
      <w:r w:rsidRPr="00CE4A27">
        <w:rPr>
          <w:lang w:val="en-US"/>
        </w:rPr>
        <w:t>ICharacter</w:t>
      </w:r>
      <w:proofErr w:type="spellEnd"/>
      <w:r w:rsidRPr="00CE4A27">
        <w:rPr>
          <w:lang w:val="en-US"/>
        </w:rPr>
        <w:t xml:space="preserve"> </w:t>
      </w:r>
      <w:proofErr w:type="spellStart"/>
      <w:proofErr w:type="gramStart"/>
      <w:r w:rsidRPr="00CE4A27">
        <w:rPr>
          <w:lang w:val="en-US"/>
        </w:rPr>
        <w:t>CreateCharacter</w:t>
      </w:r>
      <w:proofErr w:type="spellEnd"/>
      <w:r w:rsidRPr="00CE4A27">
        <w:rPr>
          <w:lang w:val="en-US"/>
        </w:rPr>
        <w:t>(</w:t>
      </w:r>
      <w:proofErr w:type="gramEnd"/>
      <w:r w:rsidRPr="00CE4A27">
        <w:rPr>
          <w:lang w:val="en-US"/>
        </w:rPr>
        <w:t>);</w:t>
      </w:r>
    </w:p>
    <w:p w14:paraId="6FD6481D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>}</w:t>
      </w:r>
    </w:p>
    <w:p w14:paraId="0A99823D" w14:textId="77777777" w:rsidR="00CE4A27" w:rsidRPr="00CE4A27" w:rsidRDefault="00CE4A27" w:rsidP="00CE4A27">
      <w:pPr>
        <w:ind w:left="709"/>
        <w:rPr>
          <w:lang w:val="en-US"/>
        </w:rPr>
      </w:pPr>
    </w:p>
    <w:p w14:paraId="3E2621D2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public class </w:t>
      </w:r>
      <w:proofErr w:type="gramStart"/>
      <w:r w:rsidRPr="00CE4A27">
        <w:rPr>
          <w:lang w:val="en-US"/>
        </w:rPr>
        <w:t>Mage :</w:t>
      </w:r>
      <w:proofErr w:type="gramEnd"/>
      <w:r w:rsidRPr="00CE4A27">
        <w:rPr>
          <w:lang w:val="en-US"/>
        </w:rPr>
        <w:t xml:space="preserve"> </w:t>
      </w:r>
      <w:proofErr w:type="spellStart"/>
      <w:r w:rsidRPr="00CE4A27">
        <w:rPr>
          <w:lang w:val="en-US"/>
        </w:rPr>
        <w:t>ICharacter</w:t>
      </w:r>
      <w:proofErr w:type="spellEnd"/>
    </w:p>
    <w:p w14:paraId="57EC4FF3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>{</w:t>
      </w:r>
    </w:p>
    <w:p w14:paraId="1FC4153D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public void </w:t>
      </w:r>
      <w:proofErr w:type="gramStart"/>
      <w:r w:rsidRPr="00CE4A27">
        <w:rPr>
          <w:lang w:val="en-US"/>
        </w:rPr>
        <w:t>Attack(</w:t>
      </w:r>
      <w:proofErr w:type="gramEnd"/>
      <w:r w:rsidRPr="00CE4A27">
        <w:rPr>
          <w:lang w:val="en-US"/>
        </w:rPr>
        <w:t>)</w:t>
      </w:r>
    </w:p>
    <w:p w14:paraId="406F9795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{</w:t>
      </w:r>
    </w:p>
    <w:p w14:paraId="1417017A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    </w:t>
      </w:r>
      <w:proofErr w:type="spellStart"/>
      <w:r w:rsidRPr="00CE4A27">
        <w:rPr>
          <w:lang w:val="en-US"/>
        </w:rPr>
        <w:t>Console.WriteLine</w:t>
      </w:r>
      <w:proofErr w:type="spellEnd"/>
      <w:r w:rsidRPr="00CE4A27">
        <w:rPr>
          <w:lang w:val="en-US"/>
        </w:rPr>
        <w:t>("</w:t>
      </w:r>
      <w:r w:rsidRPr="00CE4A27">
        <w:t>Маг</w:t>
      </w:r>
      <w:r w:rsidRPr="00CE4A27">
        <w:rPr>
          <w:lang w:val="en-US"/>
        </w:rPr>
        <w:t xml:space="preserve"> </w:t>
      </w:r>
      <w:r w:rsidRPr="00CE4A27">
        <w:t>атакует</w:t>
      </w:r>
      <w:r w:rsidRPr="00CE4A27">
        <w:rPr>
          <w:lang w:val="en-US"/>
        </w:rPr>
        <w:t xml:space="preserve"> </w:t>
      </w:r>
      <w:r w:rsidRPr="00CE4A27">
        <w:t>заклинанием</w:t>
      </w:r>
      <w:r w:rsidRPr="00CE4A27">
        <w:rPr>
          <w:lang w:val="en-US"/>
        </w:rPr>
        <w:t>!");</w:t>
      </w:r>
    </w:p>
    <w:p w14:paraId="51A070B3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}</w:t>
      </w:r>
    </w:p>
    <w:p w14:paraId="13105288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>}</w:t>
      </w:r>
    </w:p>
    <w:p w14:paraId="743AD42A" w14:textId="77777777" w:rsidR="00CE4A27" w:rsidRPr="00CE4A27" w:rsidRDefault="00CE4A27" w:rsidP="00CE4A27">
      <w:pPr>
        <w:ind w:left="709"/>
        <w:rPr>
          <w:lang w:val="en-US"/>
        </w:rPr>
      </w:pPr>
    </w:p>
    <w:p w14:paraId="0FEA4845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public class </w:t>
      </w:r>
      <w:proofErr w:type="gramStart"/>
      <w:r w:rsidRPr="00CE4A27">
        <w:rPr>
          <w:lang w:val="en-US"/>
        </w:rPr>
        <w:t>Warrior :</w:t>
      </w:r>
      <w:proofErr w:type="gramEnd"/>
      <w:r w:rsidRPr="00CE4A27">
        <w:rPr>
          <w:lang w:val="en-US"/>
        </w:rPr>
        <w:t xml:space="preserve"> </w:t>
      </w:r>
      <w:proofErr w:type="spellStart"/>
      <w:r w:rsidRPr="00CE4A27">
        <w:rPr>
          <w:lang w:val="en-US"/>
        </w:rPr>
        <w:t>ICharacter</w:t>
      </w:r>
      <w:proofErr w:type="spellEnd"/>
    </w:p>
    <w:p w14:paraId="29E34008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>{</w:t>
      </w:r>
    </w:p>
    <w:p w14:paraId="0E1C38E5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public void </w:t>
      </w:r>
      <w:proofErr w:type="gramStart"/>
      <w:r w:rsidRPr="00CE4A27">
        <w:rPr>
          <w:lang w:val="en-US"/>
        </w:rPr>
        <w:t>Attack(</w:t>
      </w:r>
      <w:proofErr w:type="gramEnd"/>
      <w:r w:rsidRPr="00CE4A27">
        <w:rPr>
          <w:lang w:val="en-US"/>
        </w:rPr>
        <w:t>)</w:t>
      </w:r>
    </w:p>
    <w:p w14:paraId="6BBF4F54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{</w:t>
      </w:r>
    </w:p>
    <w:p w14:paraId="255334D1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    </w:t>
      </w:r>
      <w:proofErr w:type="spellStart"/>
      <w:r w:rsidRPr="00CE4A27">
        <w:rPr>
          <w:lang w:val="en-US"/>
        </w:rPr>
        <w:t>Console.WriteLine</w:t>
      </w:r>
      <w:proofErr w:type="spellEnd"/>
      <w:r w:rsidRPr="00CE4A27">
        <w:rPr>
          <w:lang w:val="en-US"/>
        </w:rPr>
        <w:t>("</w:t>
      </w:r>
      <w:r w:rsidRPr="00CE4A27">
        <w:t>Воин</w:t>
      </w:r>
      <w:r w:rsidRPr="00CE4A27">
        <w:rPr>
          <w:lang w:val="en-US"/>
        </w:rPr>
        <w:t xml:space="preserve"> </w:t>
      </w:r>
      <w:r w:rsidRPr="00CE4A27">
        <w:t>атакует</w:t>
      </w:r>
      <w:r w:rsidRPr="00CE4A27">
        <w:rPr>
          <w:lang w:val="en-US"/>
        </w:rPr>
        <w:t xml:space="preserve"> </w:t>
      </w:r>
      <w:r w:rsidRPr="00CE4A27">
        <w:t>мечом</w:t>
      </w:r>
      <w:r w:rsidRPr="00CE4A27">
        <w:rPr>
          <w:lang w:val="en-US"/>
        </w:rPr>
        <w:t>!");</w:t>
      </w:r>
    </w:p>
    <w:p w14:paraId="041DED9A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}</w:t>
      </w:r>
    </w:p>
    <w:p w14:paraId="0B30DEDA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>}</w:t>
      </w:r>
    </w:p>
    <w:p w14:paraId="6CE2039F" w14:textId="77777777" w:rsidR="00CE4A27" w:rsidRPr="00CE4A27" w:rsidRDefault="00CE4A27" w:rsidP="00CE4A27">
      <w:pPr>
        <w:ind w:left="709"/>
        <w:rPr>
          <w:lang w:val="en-US"/>
        </w:rPr>
      </w:pPr>
    </w:p>
    <w:p w14:paraId="35B1CDF8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public class </w:t>
      </w:r>
      <w:proofErr w:type="gramStart"/>
      <w:r w:rsidRPr="00CE4A27">
        <w:rPr>
          <w:lang w:val="en-US"/>
        </w:rPr>
        <w:t>Archer :</w:t>
      </w:r>
      <w:proofErr w:type="gramEnd"/>
      <w:r w:rsidRPr="00CE4A27">
        <w:rPr>
          <w:lang w:val="en-US"/>
        </w:rPr>
        <w:t xml:space="preserve"> </w:t>
      </w:r>
      <w:proofErr w:type="spellStart"/>
      <w:r w:rsidRPr="00CE4A27">
        <w:rPr>
          <w:lang w:val="en-US"/>
        </w:rPr>
        <w:t>ICharacter</w:t>
      </w:r>
      <w:proofErr w:type="spellEnd"/>
    </w:p>
    <w:p w14:paraId="01376975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>{</w:t>
      </w:r>
    </w:p>
    <w:p w14:paraId="45D5501F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public void </w:t>
      </w:r>
      <w:proofErr w:type="gramStart"/>
      <w:r w:rsidRPr="00CE4A27">
        <w:rPr>
          <w:lang w:val="en-US"/>
        </w:rPr>
        <w:t>Attack(</w:t>
      </w:r>
      <w:proofErr w:type="gramEnd"/>
      <w:r w:rsidRPr="00CE4A27">
        <w:rPr>
          <w:lang w:val="en-US"/>
        </w:rPr>
        <w:t>)</w:t>
      </w:r>
    </w:p>
    <w:p w14:paraId="236F8BF5" w14:textId="77777777" w:rsidR="00CE4A27" w:rsidRPr="00CE4A27" w:rsidRDefault="00CE4A27" w:rsidP="00CE4A27">
      <w:pPr>
        <w:ind w:left="709"/>
      </w:pPr>
      <w:r w:rsidRPr="00CE4A27">
        <w:rPr>
          <w:lang w:val="en-US"/>
        </w:rPr>
        <w:t xml:space="preserve">    </w:t>
      </w:r>
      <w:r w:rsidRPr="00CE4A27">
        <w:t>{</w:t>
      </w:r>
    </w:p>
    <w:p w14:paraId="0958FB04" w14:textId="77777777" w:rsidR="00CE4A27" w:rsidRPr="00CE4A27" w:rsidRDefault="00CE4A27" w:rsidP="00CE4A27">
      <w:pPr>
        <w:ind w:left="709"/>
      </w:pPr>
      <w:r w:rsidRPr="00CE4A27">
        <w:t xml:space="preserve">        </w:t>
      </w:r>
      <w:proofErr w:type="spellStart"/>
      <w:r w:rsidRPr="00CE4A27">
        <w:t>Console.WriteLine</w:t>
      </w:r>
      <w:proofErr w:type="spellEnd"/>
      <w:r w:rsidRPr="00CE4A27">
        <w:t>("Лучник стреляет из лука!");</w:t>
      </w:r>
    </w:p>
    <w:p w14:paraId="35A28718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t xml:space="preserve">    </w:t>
      </w:r>
      <w:r w:rsidRPr="00CE4A27">
        <w:rPr>
          <w:lang w:val="en-US"/>
        </w:rPr>
        <w:t>}</w:t>
      </w:r>
    </w:p>
    <w:p w14:paraId="33743273" w14:textId="2DA489E4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>}</w:t>
      </w:r>
    </w:p>
    <w:p w14:paraId="7540A27E" w14:textId="77777777" w:rsidR="00CE4A27" w:rsidRPr="00CE4A27" w:rsidRDefault="00CE4A27" w:rsidP="00CE4A27">
      <w:pPr>
        <w:ind w:left="709"/>
        <w:rPr>
          <w:lang w:val="en-US"/>
        </w:rPr>
      </w:pPr>
    </w:p>
    <w:p w14:paraId="0BC04577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public class </w:t>
      </w:r>
      <w:proofErr w:type="spellStart"/>
      <w:proofErr w:type="gramStart"/>
      <w:r w:rsidRPr="00CE4A27">
        <w:rPr>
          <w:lang w:val="en-US"/>
        </w:rPr>
        <w:t>MageFactory</w:t>
      </w:r>
      <w:proofErr w:type="spellEnd"/>
      <w:r w:rsidRPr="00CE4A27">
        <w:rPr>
          <w:lang w:val="en-US"/>
        </w:rPr>
        <w:t xml:space="preserve"> :</w:t>
      </w:r>
      <w:proofErr w:type="gramEnd"/>
      <w:r w:rsidRPr="00CE4A27">
        <w:rPr>
          <w:lang w:val="en-US"/>
        </w:rPr>
        <w:t xml:space="preserve"> </w:t>
      </w:r>
      <w:proofErr w:type="spellStart"/>
      <w:r w:rsidRPr="00CE4A27">
        <w:rPr>
          <w:lang w:val="en-US"/>
        </w:rPr>
        <w:t>CharacterFactory</w:t>
      </w:r>
      <w:proofErr w:type="spellEnd"/>
    </w:p>
    <w:p w14:paraId="6A3597FB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>{</w:t>
      </w:r>
    </w:p>
    <w:p w14:paraId="25146967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public override </w:t>
      </w:r>
      <w:proofErr w:type="spellStart"/>
      <w:r w:rsidRPr="00CE4A27">
        <w:rPr>
          <w:lang w:val="en-US"/>
        </w:rPr>
        <w:t>ICharacter</w:t>
      </w:r>
      <w:proofErr w:type="spellEnd"/>
      <w:r w:rsidRPr="00CE4A27">
        <w:rPr>
          <w:lang w:val="en-US"/>
        </w:rPr>
        <w:t xml:space="preserve"> </w:t>
      </w:r>
      <w:proofErr w:type="spellStart"/>
      <w:proofErr w:type="gramStart"/>
      <w:r w:rsidRPr="00CE4A27">
        <w:rPr>
          <w:lang w:val="en-US"/>
        </w:rPr>
        <w:t>CreateCharacter</w:t>
      </w:r>
      <w:proofErr w:type="spellEnd"/>
      <w:r w:rsidRPr="00CE4A27">
        <w:rPr>
          <w:lang w:val="en-US"/>
        </w:rPr>
        <w:t>(</w:t>
      </w:r>
      <w:proofErr w:type="gramEnd"/>
      <w:r w:rsidRPr="00CE4A27">
        <w:rPr>
          <w:lang w:val="en-US"/>
        </w:rPr>
        <w:t>)</w:t>
      </w:r>
    </w:p>
    <w:p w14:paraId="1B1C5981" w14:textId="77777777" w:rsidR="00CE4A27" w:rsidRPr="00CE4A27" w:rsidRDefault="00CE4A27" w:rsidP="00CE4A27">
      <w:pPr>
        <w:ind w:left="709"/>
      </w:pPr>
      <w:r w:rsidRPr="00CE4A27">
        <w:rPr>
          <w:lang w:val="en-US"/>
        </w:rPr>
        <w:t xml:space="preserve">    </w:t>
      </w:r>
      <w:r w:rsidRPr="00CE4A27">
        <w:t>{</w:t>
      </w:r>
    </w:p>
    <w:p w14:paraId="29A26F79" w14:textId="77777777" w:rsidR="00CE4A27" w:rsidRPr="00CE4A27" w:rsidRDefault="00CE4A27" w:rsidP="00CE4A27">
      <w:pPr>
        <w:ind w:left="709"/>
      </w:pPr>
      <w:r w:rsidRPr="00CE4A27">
        <w:t xml:space="preserve">        </w:t>
      </w:r>
      <w:proofErr w:type="spellStart"/>
      <w:r w:rsidRPr="00CE4A27">
        <w:t>return</w:t>
      </w:r>
      <w:proofErr w:type="spellEnd"/>
      <w:r w:rsidRPr="00CE4A27">
        <w:t xml:space="preserve"> </w:t>
      </w:r>
      <w:proofErr w:type="spellStart"/>
      <w:r w:rsidRPr="00CE4A27">
        <w:t>new</w:t>
      </w:r>
      <w:proofErr w:type="spellEnd"/>
      <w:r w:rsidRPr="00CE4A27">
        <w:t xml:space="preserve"> </w:t>
      </w:r>
      <w:proofErr w:type="spellStart"/>
      <w:proofErr w:type="gramStart"/>
      <w:r w:rsidRPr="00CE4A27">
        <w:t>Mage</w:t>
      </w:r>
      <w:proofErr w:type="spellEnd"/>
      <w:r w:rsidRPr="00CE4A27">
        <w:t>(</w:t>
      </w:r>
      <w:proofErr w:type="gramEnd"/>
      <w:r w:rsidRPr="00CE4A27">
        <w:t>);</w:t>
      </w:r>
    </w:p>
    <w:p w14:paraId="579B44FB" w14:textId="77777777" w:rsidR="00CE4A27" w:rsidRPr="00CE4A27" w:rsidRDefault="00CE4A27" w:rsidP="00CE4A27">
      <w:pPr>
        <w:ind w:left="709"/>
      </w:pPr>
      <w:r w:rsidRPr="00CE4A27">
        <w:t xml:space="preserve">    }</w:t>
      </w:r>
    </w:p>
    <w:p w14:paraId="7AB22AB8" w14:textId="77777777" w:rsidR="00CE4A27" w:rsidRPr="00CE4A27" w:rsidRDefault="00CE4A27" w:rsidP="00CE4A27">
      <w:pPr>
        <w:ind w:left="709"/>
      </w:pPr>
      <w:r w:rsidRPr="00CE4A27">
        <w:t>}</w:t>
      </w:r>
    </w:p>
    <w:p w14:paraId="201DD75F" w14:textId="77777777" w:rsidR="00CE4A27" w:rsidRPr="00CE4A27" w:rsidRDefault="00CE4A27" w:rsidP="00CE4A27">
      <w:pPr>
        <w:ind w:left="709"/>
      </w:pPr>
    </w:p>
    <w:p w14:paraId="33DC1B2C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public class </w:t>
      </w:r>
      <w:proofErr w:type="spellStart"/>
      <w:proofErr w:type="gramStart"/>
      <w:r w:rsidRPr="00CE4A27">
        <w:rPr>
          <w:lang w:val="en-US"/>
        </w:rPr>
        <w:t>WarriorFactory</w:t>
      </w:r>
      <w:proofErr w:type="spellEnd"/>
      <w:r w:rsidRPr="00CE4A27">
        <w:rPr>
          <w:lang w:val="en-US"/>
        </w:rPr>
        <w:t xml:space="preserve"> :</w:t>
      </w:r>
      <w:proofErr w:type="gramEnd"/>
      <w:r w:rsidRPr="00CE4A27">
        <w:rPr>
          <w:lang w:val="en-US"/>
        </w:rPr>
        <w:t xml:space="preserve"> </w:t>
      </w:r>
      <w:proofErr w:type="spellStart"/>
      <w:r w:rsidRPr="00CE4A27">
        <w:rPr>
          <w:lang w:val="en-US"/>
        </w:rPr>
        <w:t>CharacterFactory</w:t>
      </w:r>
      <w:proofErr w:type="spellEnd"/>
    </w:p>
    <w:p w14:paraId="1E0B41A6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>{</w:t>
      </w:r>
    </w:p>
    <w:p w14:paraId="30E24EE7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public override </w:t>
      </w:r>
      <w:proofErr w:type="spellStart"/>
      <w:r w:rsidRPr="00CE4A27">
        <w:rPr>
          <w:lang w:val="en-US"/>
        </w:rPr>
        <w:t>ICharacter</w:t>
      </w:r>
      <w:proofErr w:type="spellEnd"/>
      <w:r w:rsidRPr="00CE4A27">
        <w:rPr>
          <w:lang w:val="en-US"/>
        </w:rPr>
        <w:t xml:space="preserve"> </w:t>
      </w:r>
      <w:proofErr w:type="spellStart"/>
      <w:proofErr w:type="gramStart"/>
      <w:r w:rsidRPr="00CE4A27">
        <w:rPr>
          <w:lang w:val="en-US"/>
        </w:rPr>
        <w:t>CreateCharacter</w:t>
      </w:r>
      <w:proofErr w:type="spellEnd"/>
      <w:r w:rsidRPr="00CE4A27">
        <w:rPr>
          <w:lang w:val="en-US"/>
        </w:rPr>
        <w:t>(</w:t>
      </w:r>
      <w:proofErr w:type="gramEnd"/>
      <w:r w:rsidRPr="00CE4A27">
        <w:rPr>
          <w:lang w:val="en-US"/>
        </w:rPr>
        <w:t>)</w:t>
      </w:r>
    </w:p>
    <w:p w14:paraId="74F9C656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{</w:t>
      </w:r>
    </w:p>
    <w:p w14:paraId="2D3AC9F4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    return new </w:t>
      </w:r>
      <w:proofErr w:type="gramStart"/>
      <w:r w:rsidRPr="00CE4A27">
        <w:rPr>
          <w:lang w:val="en-US"/>
        </w:rPr>
        <w:t>Warrior(</w:t>
      </w:r>
      <w:proofErr w:type="gramEnd"/>
      <w:r w:rsidRPr="00CE4A27">
        <w:rPr>
          <w:lang w:val="en-US"/>
        </w:rPr>
        <w:t>);</w:t>
      </w:r>
    </w:p>
    <w:p w14:paraId="43626118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}</w:t>
      </w:r>
    </w:p>
    <w:p w14:paraId="3033AC30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>}</w:t>
      </w:r>
    </w:p>
    <w:p w14:paraId="49617871" w14:textId="122D27DB" w:rsidR="00CE4A27" w:rsidRDefault="00CE4A27">
      <w:pPr>
        <w:rPr>
          <w:lang w:val="en-US"/>
        </w:rPr>
      </w:pPr>
      <w:r>
        <w:rPr>
          <w:lang w:val="en-US"/>
        </w:rPr>
        <w:br w:type="page"/>
      </w:r>
    </w:p>
    <w:p w14:paraId="695EB37B" w14:textId="77777777" w:rsidR="00CE4A27" w:rsidRPr="00CE4A27" w:rsidRDefault="00CE4A27" w:rsidP="00CE4A27">
      <w:pPr>
        <w:ind w:left="709"/>
        <w:rPr>
          <w:lang w:val="en-US"/>
        </w:rPr>
      </w:pPr>
    </w:p>
    <w:p w14:paraId="3B565A12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public class </w:t>
      </w:r>
      <w:proofErr w:type="spellStart"/>
      <w:proofErr w:type="gramStart"/>
      <w:r w:rsidRPr="00CE4A27">
        <w:rPr>
          <w:lang w:val="en-US"/>
        </w:rPr>
        <w:t>ArcherFactory</w:t>
      </w:r>
      <w:proofErr w:type="spellEnd"/>
      <w:r w:rsidRPr="00CE4A27">
        <w:rPr>
          <w:lang w:val="en-US"/>
        </w:rPr>
        <w:t xml:space="preserve"> :</w:t>
      </w:r>
      <w:proofErr w:type="gramEnd"/>
      <w:r w:rsidRPr="00CE4A27">
        <w:rPr>
          <w:lang w:val="en-US"/>
        </w:rPr>
        <w:t xml:space="preserve"> </w:t>
      </w:r>
      <w:proofErr w:type="spellStart"/>
      <w:r w:rsidRPr="00CE4A27">
        <w:rPr>
          <w:lang w:val="en-US"/>
        </w:rPr>
        <w:t>CharacterFactory</w:t>
      </w:r>
      <w:proofErr w:type="spellEnd"/>
    </w:p>
    <w:p w14:paraId="7ACA4844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>{</w:t>
      </w:r>
    </w:p>
    <w:p w14:paraId="3D434FD7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public override </w:t>
      </w:r>
      <w:proofErr w:type="spellStart"/>
      <w:r w:rsidRPr="00CE4A27">
        <w:rPr>
          <w:lang w:val="en-US"/>
        </w:rPr>
        <w:t>ICharacter</w:t>
      </w:r>
      <w:proofErr w:type="spellEnd"/>
      <w:r w:rsidRPr="00CE4A27">
        <w:rPr>
          <w:lang w:val="en-US"/>
        </w:rPr>
        <w:t xml:space="preserve"> </w:t>
      </w:r>
      <w:proofErr w:type="spellStart"/>
      <w:proofErr w:type="gramStart"/>
      <w:r w:rsidRPr="00CE4A27">
        <w:rPr>
          <w:lang w:val="en-US"/>
        </w:rPr>
        <w:t>CreateCharacter</w:t>
      </w:r>
      <w:proofErr w:type="spellEnd"/>
      <w:r w:rsidRPr="00CE4A27">
        <w:rPr>
          <w:lang w:val="en-US"/>
        </w:rPr>
        <w:t>(</w:t>
      </w:r>
      <w:proofErr w:type="gramEnd"/>
      <w:r w:rsidRPr="00CE4A27">
        <w:rPr>
          <w:lang w:val="en-US"/>
        </w:rPr>
        <w:t>)</w:t>
      </w:r>
    </w:p>
    <w:p w14:paraId="5A5ABDC0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{</w:t>
      </w:r>
    </w:p>
    <w:p w14:paraId="662E5600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    return new </w:t>
      </w:r>
      <w:proofErr w:type="gramStart"/>
      <w:r w:rsidRPr="00CE4A27">
        <w:rPr>
          <w:lang w:val="en-US"/>
        </w:rPr>
        <w:t>Archer(</w:t>
      </w:r>
      <w:proofErr w:type="gramEnd"/>
      <w:r w:rsidRPr="00CE4A27">
        <w:rPr>
          <w:lang w:val="en-US"/>
        </w:rPr>
        <w:t>);</w:t>
      </w:r>
    </w:p>
    <w:p w14:paraId="1AA62361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}</w:t>
      </w:r>
    </w:p>
    <w:p w14:paraId="72A810DC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>}</w:t>
      </w:r>
    </w:p>
    <w:p w14:paraId="349BB2D8" w14:textId="77777777" w:rsidR="00CE4A27" w:rsidRPr="00CE4A27" w:rsidRDefault="00CE4A27" w:rsidP="00CE4A27">
      <w:pPr>
        <w:ind w:left="709"/>
        <w:rPr>
          <w:lang w:val="en-US"/>
        </w:rPr>
      </w:pPr>
    </w:p>
    <w:p w14:paraId="5428EA19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public interface </w:t>
      </w:r>
      <w:proofErr w:type="spellStart"/>
      <w:r w:rsidRPr="00CE4A27">
        <w:rPr>
          <w:lang w:val="en-US"/>
        </w:rPr>
        <w:t>ICharacter</w:t>
      </w:r>
      <w:proofErr w:type="spellEnd"/>
    </w:p>
    <w:p w14:paraId="40A9B4EC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>{</w:t>
      </w:r>
    </w:p>
    <w:p w14:paraId="498E9488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void </w:t>
      </w:r>
      <w:proofErr w:type="gramStart"/>
      <w:r w:rsidRPr="00CE4A27">
        <w:rPr>
          <w:lang w:val="en-US"/>
        </w:rPr>
        <w:t>Attack(</w:t>
      </w:r>
      <w:proofErr w:type="gramEnd"/>
      <w:r w:rsidRPr="00CE4A27">
        <w:rPr>
          <w:lang w:val="en-US"/>
        </w:rPr>
        <w:t>);</w:t>
      </w:r>
    </w:p>
    <w:p w14:paraId="7DE4F43A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>}</w:t>
      </w:r>
    </w:p>
    <w:p w14:paraId="537A5892" w14:textId="77777777" w:rsidR="00CE4A27" w:rsidRPr="00CE4A27" w:rsidRDefault="00CE4A27" w:rsidP="00CE4A27">
      <w:pPr>
        <w:ind w:left="709"/>
        <w:rPr>
          <w:lang w:val="en-US"/>
        </w:rPr>
      </w:pPr>
    </w:p>
    <w:p w14:paraId="17A4AA7D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>public class Program</w:t>
      </w:r>
    </w:p>
    <w:p w14:paraId="232D41E6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>{</w:t>
      </w:r>
    </w:p>
    <w:p w14:paraId="1A45C8C8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public static void Main(</w:t>
      </w:r>
      <w:proofErr w:type="gramStart"/>
      <w:r w:rsidRPr="00CE4A27">
        <w:rPr>
          <w:lang w:val="en-US"/>
        </w:rPr>
        <w:t>string[</w:t>
      </w:r>
      <w:proofErr w:type="gramEnd"/>
      <w:r w:rsidRPr="00CE4A27">
        <w:rPr>
          <w:lang w:val="en-US"/>
        </w:rPr>
        <w:t xml:space="preserve">] </w:t>
      </w:r>
      <w:proofErr w:type="spellStart"/>
      <w:r w:rsidRPr="00CE4A27">
        <w:rPr>
          <w:lang w:val="en-US"/>
        </w:rPr>
        <w:t>args</w:t>
      </w:r>
      <w:proofErr w:type="spellEnd"/>
      <w:r w:rsidRPr="00CE4A27">
        <w:rPr>
          <w:lang w:val="en-US"/>
        </w:rPr>
        <w:t>)</w:t>
      </w:r>
    </w:p>
    <w:p w14:paraId="02346B4A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{</w:t>
      </w:r>
    </w:p>
    <w:p w14:paraId="3004A610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    </w:t>
      </w:r>
      <w:proofErr w:type="spellStart"/>
      <w:r w:rsidRPr="00CE4A27">
        <w:rPr>
          <w:lang w:val="en-US"/>
        </w:rPr>
        <w:t>CharacterFactory</w:t>
      </w:r>
      <w:proofErr w:type="spellEnd"/>
      <w:r w:rsidRPr="00CE4A27">
        <w:rPr>
          <w:lang w:val="en-US"/>
        </w:rPr>
        <w:t xml:space="preserve"> </w:t>
      </w:r>
      <w:proofErr w:type="spellStart"/>
      <w:r w:rsidRPr="00CE4A27">
        <w:rPr>
          <w:lang w:val="en-US"/>
        </w:rPr>
        <w:t>mageFactory</w:t>
      </w:r>
      <w:proofErr w:type="spellEnd"/>
      <w:r w:rsidRPr="00CE4A27">
        <w:rPr>
          <w:lang w:val="en-US"/>
        </w:rPr>
        <w:t xml:space="preserve"> = new </w:t>
      </w:r>
      <w:proofErr w:type="spellStart"/>
      <w:proofErr w:type="gramStart"/>
      <w:r w:rsidRPr="00CE4A27">
        <w:rPr>
          <w:lang w:val="en-US"/>
        </w:rPr>
        <w:t>MageFactory</w:t>
      </w:r>
      <w:proofErr w:type="spellEnd"/>
      <w:r w:rsidRPr="00CE4A27">
        <w:rPr>
          <w:lang w:val="en-US"/>
        </w:rPr>
        <w:t>(</w:t>
      </w:r>
      <w:proofErr w:type="gramEnd"/>
      <w:r w:rsidRPr="00CE4A27">
        <w:rPr>
          <w:lang w:val="en-US"/>
        </w:rPr>
        <w:t>);</w:t>
      </w:r>
    </w:p>
    <w:p w14:paraId="3D6385C9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    </w:t>
      </w:r>
      <w:proofErr w:type="spellStart"/>
      <w:r w:rsidRPr="00CE4A27">
        <w:rPr>
          <w:lang w:val="en-US"/>
        </w:rPr>
        <w:t>ICharacter</w:t>
      </w:r>
      <w:proofErr w:type="spellEnd"/>
      <w:r w:rsidRPr="00CE4A27">
        <w:rPr>
          <w:lang w:val="en-US"/>
        </w:rPr>
        <w:t xml:space="preserve"> mage = </w:t>
      </w:r>
      <w:proofErr w:type="spellStart"/>
      <w:r w:rsidRPr="00CE4A27">
        <w:rPr>
          <w:lang w:val="en-US"/>
        </w:rPr>
        <w:t>mageFactory.CreateCharacter</w:t>
      </w:r>
      <w:proofErr w:type="spellEnd"/>
      <w:r w:rsidRPr="00CE4A27">
        <w:rPr>
          <w:lang w:val="en-US"/>
        </w:rPr>
        <w:t>();</w:t>
      </w:r>
    </w:p>
    <w:p w14:paraId="2E1055EC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    </w:t>
      </w:r>
      <w:proofErr w:type="spellStart"/>
      <w:proofErr w:type="gramStart"/>
      <w:r w:rsidRPr="00CE4A27">
        <w:rPr>
          <w:lang w:val="en-US"/>
        </w:rPr>
        <w:t>mage.Attack</w:t>
      </w:r>
      <w:proofErr w:type="spellEnd"/>
      <w:proofErr w:type="gramEnd"/>
      <w:r w:rsidRPr="00CE4A27">
        <w:rPr>
          <w:lang w:val="en-US"/>
        </w:rPr>
        <w:t>();</w:t>
      </w:r>
    </w:p>
    <w:p w14:paraId="43BD19C6" w14:textId="77777777" w:rsidR="00CE4A27" w:rsidRPr="00CE4A27" w:rsidRDefault="00CE4A27" w:rsidP="00CE4A27">
      <w:pPr>
        <w:ind w:left="709"/>
        <w:rPr>
          <w:lang w:val="en-US"/>
        </w:rPr>
      </w:pPr>
    </w:p>
    <w:p w14:paraId="48928F01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    </w:t>
      </w:r>
      <w:proofErr w:type="spellStart"/>
      <w:r w:rsidRPr="00CE4A27">
        <w:rPr>
          <w:lang w:val="en-US"/>
        </w:rPr>
        <w:t>CharacterFactory</w:t>
      </w:r>
      <w:proofErr w:type="spellEnd"/>
      <w:r w:rsidRPr="00CE4A27">
        <w:rPr>
          <w:lang w:val="en-US"/>
        </w:rPr>
        <w:t xml:space="preserve"> </w:t>
      </w:r>
      <w:proofErr w:type="spellStart"/>
      <w:r w:rsidRPr="00CE4A27">
        <w:rPr>
          <w:lang w:val="en-US"/>
        </w:rPr>
        <w:t>warriorFactory</w:t>
      </w:r>
      <w:proofErr w:type="spellEnd"/>
      <w:r w:rsidRPr="00CE4A27">
        <w:rPr>
          <w:lang w:val="en-US"/>
        </w:rPr>
        <w:t xml:space="preserve"> = new </w:t>
      </w:r>
      <w:proofErr w:type="spellStart"/>
      <w:proofErr w:type="gramStart"/>
      <w:r w:rsidRPr="00CE4A27">
        <w:rPr>
          <w:lang w:val="en-US"/>
        </w:rPr>
        <w:t>WarriorFactory</w:t>
      </w:r>
      <w:proofErr w:type="spellEnd"/>
      <w:r w:rsidRPr="00CE4A27">
        <w:rPr>
          <w:lang w:val="en-US"/>
        </w:rPr>
        <w:t>(</w:t>
      </w:r>
      <w:proofErr w:type="gramEnd"/>
      <w:r w:rsidRPr="00CE4A27">
        <w:rPr>
          <w:lang w:val="en-US"/>
        </w:rPr>
        <w:t>);</w:t>
      </w:r>
    </w:p>
    <w:p w14:paraId="3984FD8B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    </w:t>
      </w:r>
      <w:proofErr w:type="spellStart"/>
      <w:r w:rsidRPr="00CE4A27">
        <w:rPr>
          <w:lang w:val="en-US"/>
        </w:rPr>
        <w:t>ICharacter</w:t>
      </w:r>
      <w:proofErr w:type="spellEnd"/>
      <w:r w:rsidRPr="00CE4A27">
        <w:rPr>
          <w:lang w:val="en-US"/>
        </w:rPr>
        <w:t xml:space="preserve"> warrior = </w:t>
      </w:r>
      <w:proofErr w:type="spellStart"/>
      <w:r w:rsidRPr="00CE4A27">
        <w:rPr>
          <w:lang w:val="en-US"/>
        </w:rPr>
        <w:t>warriorFactory.CreateCharacter</w:t>
      </w:r>
      <w:proofErr w:type="spellEnd"/>
      <w:r w:rsidRPr="00CE4A27">
        <w:rPr>
          <w:lang w:val="en-US"/>
        </w:rPr>
        <w:t>();</w:t>
      </w:r>
    </w:p>
    <w:p w14:paraId="3DFF91B7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    </w:t>
      </w:r>
      <w:proofErr w:type="spellStart"/>
      <w:proofErr w:type="gramStart"/>
      <w:r w:rsidRPr="00CE4A27">
        <w:rPr>
          <w:lang w:val="en-US"/>
        </w:rPr>
        <w:t>warrior.Attack</w:t>
      </w:r>
      <w:proofErr w:type="spellEnd"/>
      <w:proofErr w:type="gramEnd"/>
      <w:r w:rsidRPr="00CE4A27">
        <w:rPr>
          <w:lang w:val="en-US"/>
        </w:rPr>
        <w:t>();</w:t>
      </w:r>
    </w:p>
    <w:p w14:paraId="1085F99E" w14:textId="77777777" w:rsidR="00CE4A27" w:rsidRPr="00CE4A27" w:rsidRDefault="00CE4A27" w:rsidP="00CE4A27">
      <w:pPr>
        <w:ind w:left="709"/>
        <w:rPr>
          <w:lang w:val="en-US"/>
        </w:rPr>
      </w:pPr>
    </w:p>
    <w:p w14:paraId="7EC5D798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    </w:t>
      </w:r>
      <w:proofErr w:type="spellStart"/>
      <w:r w:rsidRPr="00CE4A27">
        <w:rPr>
          <w:lang w:val="en-US"/>
        </w:rPr>
        <w:t>CharacterFactory</w:t>
      </w:r>
      <w:proofErr w:type="spellEnd"/>
      <w:r w:rsidRPr="00CE4A27">
        <w:rPr>
          <w:lang w:val="en-US"/>
        </w:rPr>
        <w:t xml:space="preserve"> </w:t>
      </w:r>
      <w:proofErr w:type="spellStart"/>
      <w:r w:rsidRPr="00CE4A27">
        <w:rPr>
          <w:lang w:val="en-US"/>
        </w:rPr>
        <w:t>archerFactory</w:t>
      </w:r>
      <w:proofErr w:type="spellEnd"/>
      <w:r w:rsidRPr="00CE4A27">
        <w:rPr>
          <w:lang w:val="en-US"/>
        </w:rPr>
        <w:t xml:space="preserve"> = new </w:t>
      </w:r>
      <w:proofErr w:type="spellStart"/>
      <w:proofErr w:type="gramStart"/>
      <w:r w:rsidRPr="00CE4A27">
        <w:rPr>
          <w:lang w:val="en-US"/>
        </w:rPr>
        <w:t>ArcherFactory</w:t>
      </w:r>
      <w:proofErr w:type="spellEnd"/>
      <w:r w:rsidRPr="00CE4A27">
        <w:rPr>
          <w:lang w:val="en-US"/>
        </w:rPr>
        <w:t>(</w:t>
      </w:r>
      <w:proofErr w:type="gramEnd"/>
      <w:r w:rsidRPr="00CE4A27">
        <w:rPr>
          <w:lang w:val="en-US"/>
        </w:rPr>
        <w:t>);</w:t>
      </w:r>
    </w:p>
    <w:p w14:paraId="06ECE113" w14:textId="77777777" w:rsidR="00CE4A27" w:rsidRPr="00CE4A27" w:rsidRDefault="00CE4A27" w:rsidP="00CE4A27">
      <w:pPr>
        <w:ind w:left="709"/>
        <w:rPr>
          <w:lang w:val="en-US"/>
        </w:rPr>
      </w:pPr>
      <w:r w:rsidRPr="00CE4A27">
        <w:rPr>
          <w:lang w:val="en-US"/>
        </w:rPr>
        <w:t xml:space="preserve">        </w:t>
      </w:r>
      <w:proofErr w:type="spellStart"/>
      <w:r w:rsidRPr="00CE4A27">
        <w:rPr>
          <w:lang w:val="en-US"/>
        </w:rPr>
        <w:t>ICharacter</w:t>
      </w:r>
      <w:proofErr w:type="spellEnd"/>
      <w:r w:rsidRPr="00CE4A27">
        <w:rPr>
          <w:lang w:val="en-US"/>
        </w:rPr>
        <w:t xml:space="preserve"> archer = </w:t>
      </w:r>
      <w:proofErr w:type="spellStart"/>
      <w:r w:rsidRPr="00CE4A27">
        <w:rPr>
          <w:lang w:val="en-US"/>
        </w:rPr>
        <w:t>archerFactory.CreateCharacter</w:t>
      </w:r>
      <w:proofErr w:type="spellEnd"/>
      <w:r w:rsidRPr="00CE4A27">
        <w:rPr>
          <w:lang w:val="en-US"/>
        </w:rPr>
        <w:t>();</w:t>
      </w:r>
    </w:p>
    <w:p w14:paraId="48835D4F" w14:textId="77777777" w:rsidR="00CE4A27" w:rsidRPr="00CE4A27" w:rsidRDefault="00CE4A27" w:rsidP="00CE4A27">
      <w:pPr>
        <w:ind w:left="709"/>
      </w:pPr>
      <w:r w:rsidRPr="00CE4A27">
        <w:rPr>
          <w:lang w:val="en-US"/>
        </w:rPr>
        <w:t xml:space="preserve">        </w:t>
      </w:r>
      <w:proofErr w:type="spellStart"/>
      <w:proofErr w:type="gramStart"/>
      <w:r w:rsidRPr="00CE4A27">
        <w:t>archer.Attack</w:t>
      </w:r>
      <w:proofErr w:type="spellEnd"/>
      <w:proofErr w:type="gramEnd"/>
      <w:r w:rsidRPr="00CE4A27">
        <w:t>();</w:t>
      </w:r>
    </w:p>
    <w:p w14:paraId="729F7D82" w14:textId="77777777" w:rsidR="00CE4A27" w:rsidRPr="00CE4A27" w:rsidRDefault="00CE4A27" w:rsidP="00CE4A27">
      <w:pPr>
        <w:ind w:left="709"/>
      </w:pPr>
      <w:r w:rsidRPr="00CE4A27">
        <w:t xml:space="preserve">    }</w:t>
      </w:r>
    </w:p>
    <w:p w14:paraId="5E77BC57" w14:textId="6771FB9A" w:rsidR="00C0463A" w:rsidRPr="00CE4A27" w:rsidRDefault="00CE4A27" w:rsidP="00CE4A27">
      <w:pPr>
        <w:ind w:left="709"/>
        <w:rPr>
          <w:sz w:val="28"/>
          <w:szCs w:val="28"/>
          <w:lang w:val="en-US"/>
        </w:rPr>
      </w:pPr>
      <w:r w:rsidRPr="00CE4A27">
        <w:t>}</w:t>
      </w:r>
    </w:p>
    <w:p w14:paraId="77859425" w14:textId="3F729EC4" w:rsidR="00B5613A" w:rsidRPr="00DE288F" w:rsidRDefault="00B5613A" w:rsidP="00143BBE">
      <w:pPr>
        <w:pStyle w:val="aa"/>
        <w:spacing w:before="24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Таблица</w:t>
      </w:r>
      <w:r w:rsidRPr="00DE288F">
        <w:rPr>
          <w:sz w:val="28"/>
          <w:szCs w:val="28"/>
        </w:rPr>
        <w:t xml:space="preserve"> 1.1 – </w:t>
      </w:r>
      <w:r w:rsidRPr="00150184">
        <w:rPr>
          <w:sz w:val="28"/>
          <w:szCs w:val="28"/>
        </w:rPr>
        <w:t>Входные</w:t>
      </w:r>
      <w:r w:rsidRPr="00DE288F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и</w:t>
      </w:r>
      <w:r w:rsidRPr="00DE288F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выходные</w:t>
      </w:r>
      <w:r w:rsidRPr="00DE288F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56FCFBD3" w14:textId="77777777" w:rsidTr="00D6710B">
        <w:trPr>
          <w:trHeight w:val="307"/>
        </w:trPr>
        <w:tc>
          <w:tcPr>
            <w:tcW w:w="4955" w:type="dxa"/>
          </w:tcPr>
          <w:p w14:paraId="5A914E98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3810080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C0463A" w:rsidRPr="00CE4A27" w14:paraId="048F0B71" w14:textId="77777777" w:rsidTr="00D6710B">
        <w:tc>
          <w:tcPr>
            <w:tcW w:w="4955" w:type="dxa"/>
          </w:tcPr>
          <w:p w14:paraId="359D4423" w14:textId="77777777" w:rsidR="00CE4A27" w:rsidRDefault="00CE4A27" w:rsidP="00CE4A2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proofErr w:type="spellStart"/>
            <w:r w:rsidRPr="00CE4A27">
              <w:rPr>
                <w:sz w:val="28"/>
                <w:szCs w:val="28"/>
              </w:rPr>
              <w:t>characterType</w:t>
            </w:r>
            <w:proofErr w:type="spellEnd"/>
            <w:r w:rsidRPr="00CE4A27">
              <w:rPr>
                <w:sz w:val="28"/>
                <w:szCs w:val="28"/>
              </w:rPr>
              <w:t xml:space="preserve"> = "</w:t>
            </w:r>
            <w:proofErr w:type="spellStart"/>
            <w:r w:rsidRPr="00CE4A27">
              <w:rPr>
                <w:sz w:val="28"/>
                <w:szCs w:val="28"/>
              </w:rPr>
              <w:t>Mage</w:t>
            </w:r>
            <w:proofErr w:type="spellEnd"/>
            <w:r w:rsidRPr="00CE4A27">
              <w:rPr>
                <w:sz w:val="28"/>
                <w:szCs w:val="28"/>
              </w:rPr>
              <w:t xml:space="preserve">"; </w:t>
            </w:r>
            <w:proofErr w:type="spellStart"/>
            <w:r w:rsidRPr="00CE4A27">
              <w:rPr>
                <w:sz w:val="28"/>
                <w:szCs w:val="28"/>
              </w:rPr>
              <w:t>character</w:t>
            </w:r>
            <w:proofErr w:type="spellEnd"/>
            <w:r w:rsidRPr="00CE4A27">
              <w:rPr>
                <w:sz w:val="28"/>
                <w:szCs w:val="28"/>
              </w:rPr>
              <w:t xml:space="preserve"> = </w:t>
            </w:r>
            <w:proofErr w:type="spellStart"/>
            <w:r w:rsidRPr="00CE4A27">
              <w:rPr>
                <w:sz w:val="28"/>
                <w:szCs w:val="28"/>
              </w:rPr>
              <w:t>Mage</w:t>
            </w:r>
            <w:proofErr w:type="spellEnd"/>
          </w:p>
          <w:p w14:paraId="689FAB26" w14:textId="77777777" w:rsidR="00CE4A27" w:rsidRDefault="00CE4A27" w:rsidP="00CE4A2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proofErr w:type="spellStart"/>
            <w:r w:rsidRPr="00CE4A27">
              <w:rPr>
                <w:sz w:val="28"/>
                <w:szCs w:val="28"/>
              </w:rPr>
              <w:t>characterType</w:t>
            </w:r>
            <w:proofErr w:type="spellEnd"/>
            <w:r w:rsidRPr="00CE4A27">
              <w:rPr>
                <w:sz w:val="28"/>
                <w:szCs w:val="28"/>
              </w:rPr>
              <w:t xml:space="preserve"> = "</w:t>
            </w:r>
            <w:proofErr w:type="spellStart"/>
            <w:r w:rsidRPr="00CE4A27">
              <w:rPr>
                <w:sz w:val="28"/>
                <w:szCs w:val="28"/>
              </w:rPr>
              <w:t>Warrior</w:t>
            </w:r>
            <w:proofErr w:type="spellEnd"/>
            <w:r w:rsidRPr="00CE4A27">
              <w:rPr>
                <w:sz w:val="28"/>
                <w:szCs w:val="28"/>
              </w:rPr>
              <w:t xml:space="preserve">"; </w:t>
            </w:r>
            <w:proofErr w:type="spellStart"/>
            <w:r w:rsidRPr="00CE4A27">
              <w:rPr>
                <w:sz w:val="28"/>
                <w:szCs w:val="28"/>
              </w:rPr>
              <w:t>character</w:t>
            </w:r>
            <w:proofErr w:type="spellEnd"/>
            <w:r w:rsidRPr="00CE4A27">
              <w:rPr>
                <w:sz w:val="28"/>
                <w:szCs w:val="28"/>
              </w:rPr>
              <w:t xml:space="preserve"> = </w:t>
            </w:r>
            <w:proofErr w:type="spellStart"/>
            <w:r w:rsidRPr="00CE4A27">
              <w:rPr>
                <w:sz w:val="28"/>
                <w:szCs w:val="28"/>
              </w:rPr>
              <w:t>Warrior</w:t>
            </w:r>
            <w:proofErr w:type="spellEnd"/>
          </w:p>
          <w:p w14:paraId="4255B8E0" w14:textId="60E06469" w:rsidR="00CE4A27" w:rsidRPr="00CE4A27" w:rsidRDefault="00CE4A27" w:rsidP="00CE4A2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proofErr w:type="spellStart"/>
            <w:r w:rsidRPr="00CE4A27">
              <w:rPr>
                <w:sz w:val="28"/>
                <w:szCs w:val="28"/>
              </w:rPr>
              <w:t>characterType</w:t>
            </w:r>
            <w:proofErr w:type="spellEnd"/>
            <w:r w:rsidRPr="00CE4A27">
              <w:rPr>
                <w:sz w:val="28"/>
                <w:szCs w:val="28"/>
              </w:rPr>
              <w:t xml:space="preserve"> = "</w:t>
            </w:r>
            <w:proofErr w:type="spellStart"/>
            <w:r w:rsidRPr="00CE4A27">
              <w:rPr>
                <w:sz w:val="28"/>
                <w:szCs w:val="28"/>
              </w:rPr>
              <w:t>Archer</w:t>
            </w:r>
            <w:proofErr w:type="spellEnd"/>
            <w:r w:rsidRPr="00CE4A27">
              <w:rPr>
                <w:sz w:val="28"/>
                <w:szCs w:val="28"/>
              </w:rPr>
              <w:t xml:space="preserve">"; </w:t>
            </w:r>
            <w:proofErr w:type="spellStart"/>
            <w:r w:rsidRPr="00CE4A27">
              <w:rPr>
                <w:sz w:val="28"/>
                <w:szCs w:val="28"/>
              </w:rPr>
              <w:t>character</w:t>
            </w:r>
            <w:proofErr w:type="spellEnd"/>
            <w:r w:rsidRPr="00CE4A27">
              <w:rPr>
                <w:sz w:val="28"/>
                <w:szCs w:val="28"/>
              </w:rPr>
              <w:t xml:space="preserve"> = </w:t>
            </w:r>
            <w:proofErr w:type="spellStart"/>
            <w:r w:rsidRPr="00CE4A27">
              <w:rPr>
                <w:sz w:val="28"/>
                <w:szCs w:val="28"/>
              </w:rPr>
              <w:t>Archer</w:t>
            </w:r>
            <w:proofErr w:type="spellEnd"/>
          </w:p>
        </w:tc>
        <w:tc>
          <w:tcPr>
            <w:tcW w:w="4956" w:type="dxa"/>
          </w:tcPr>
          <w:p w14:paraId="53798EE6" w14:textId="77777777" w:rsidR="00CE4A27" w:rsidRDefault="00CE4A27" w:rsidP="00CE4A2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CE4A27">
              <w:rPr>
                <w:sz w:val="28"/>
                <w:szCs w:val="28"/>
              </w:rPr>
              <w:t>mage.Attack</w:t>
            </w:r>
            <w:proofErr w:type="spellEnd"/>
            <w:proofErr w:type="gramEnd"/>
            <w:r w:rsidRPr="00CE4A27">
              <w:rPr>
                <w:sz w:val="28"/>
                <w:szCs w:val="28"/>
              </w:rPr>
              <w:t>() -&gt; "Маг атакует заклинанием!"</w:t>
            </w:r>
          </w:p>
          <w:p w14:paraId="2C1A809B" w14:textId="77777777" w:rsidR="00CE4A27" w:rsidRDefault="00CE4A27" w:rsidP="00CE4A2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CE4A27">
              <w:rPr>
                <w:sz w:val="28"/>
                <w:szCs w:val="28"/>
              </w:rPr>
              <w:t>warrior.Attack</w:t>
            </w:r>
            <w:proofErr w:type="spellEnd"/>
            <w:proofErr w:type="gramEnd"/>
            <w:r w:rsidRPr="00CE4A27">
              <w:rPr>
                <w:sz w:val="28"/>
                <w:szCs w:val="28"/>
              </w:rPr>
              <w:t>() -&gt; "Воин атакует мечом!"</w:t>
            </w:r>
          </w:p>
          <w:p w14:paraId="6DA24070" w14:textId="28089B22" w:rsidR="00CE4A27" w:rsidRPr="00CE4A27" w:rsidRDefault="00CE4A27" w:rsidP="00CE4A2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CE4A27">
              <w:rPr>
                <w:sz w:val="28"/>
                <w:szCs w:val="28"/>
              </w:rPr>
              <w:t>archer.Attack</w:t>
            </w:r>
            <w:proofErr w:type="spellEnd"/>
            <w:proofErr w:type="gramEnd"/>
            <w:r w:rsidRPr="00CE4A27">
              <w:rPr>
                <w:sz w:val="28"/>
                <w:szCs w:val="28"/>
              </w:rPr>
              <w:t>() -&gt; "Лучник стреляет из лука!"</w:t>
            </w:r>
          </w:p>
        </w:tc>
      </w:tr>
    </w:tbl>
    <w:p w14:paraId="7E26FB3C" w14:textId="567CF3FB" w:rsidR="00B5613A" w:rsidRPr="00150184" w:rsidRDefault="00150184" w:rsidP="00143BBE">
      <w:pPr>
        <w:spacing w:before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Анализ результатов:</w:t>
      </w:r>
    </w:p>
    <w:p w14:paraId="13874878" w14:textId="38BAEFDB" w:rsidR="00150184" w:rsidRPr="00150184" w:rsidRDefault="00862ABC" w:rsidP="00150184">
      <w:pPr>
        <w:ind w:firstLine="709"/>
        <w:jc w:val="center"/>
        <w:rPr>
          <w:sz w:val="28"/>
          <w:szCs w:val="28"/>
        </w:rPr>
      </w:pPr>
      <w:r w:rsidRPr="00862ABC">
        <w:rPr>
          <w:sz w:val="28"/>
          <w:szCs w:val="28"/>
        </w:rPr>
        <w:drawing>
          <wp:inline distT="0" distB="0" distL="0" distR="0" wp14:anchorId="7690660B" wp14:editId="1CA7AAC3">
            <wp:extent cx="3324689" cy="847843"/>
            <wp:effectExtent l="0" t="0" r="9525" b="9525"/>
            <wp:docPr id="1778226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26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D1D6" w14:textId="0D9E43A4" w:rsidR="00150184" w:rsidRPr="00150184" w:rsidRDefault="00150184" w:rsidP="00667A03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1.1 – Результат работы программы</w:t>
      </w:r>
    </w:p>
    <w:sectPr w:rsidR="00150184" w:rsidRPr="00150184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695BB" w14:textId="77777777" w:rsidR="00CF30CD" w:rsidRDefault="00CF30CD">
      <w:r>
        <w:separator/>
      </w:r>
    </w:p>
  </w:endnote>
  <w:endnote w:type="continuationSeparator" w:id="0">
    <w:p w14:paraId="48D4E847" w14:textId="77777777" w:rsidR="00CF30CD" w:rsidRDefault="00CF3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4DF6F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28C725B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3AB8C" w14:textId="77777777" w:rsidR="00637F71" w:rsidRDefault="00A916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12C948BF" wp14:editId="4EF87A0A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2E90D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hdimO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09E8F4C0" w14:textId="77777777" w:rsidR="00637F71" w:rsidRDefault="00A916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6EA362" wp14:editId="087EA09A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ECEC2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EA36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25AECEC2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7CE3D7AF" wp14:editId="4BD6471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5E2F7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76711FA1" wp14:editId="6CD75620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7C50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S0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/IYzB5Z2tNZO&#10;sfks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LS7ktL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C100688" wp14:editId="2DD7617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4AC2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00688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0364AC2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AC27502" wp14:editId="510FAD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56F79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03D273AA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7502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75456F79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03D273AA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187ECBE" wp14:editId="369215C2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B691F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87ECBE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4FAB691F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D597A10" wp14:editId="0CAC6F5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4F0FD" w14:textId="1AB68960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150184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5EBE2533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97A1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7CA4F0FD" w14:textId="1AB68960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25006A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150184">
                      <w:rPr>
                        <w:sz w:val="28"/>
                        <w:szCs w:val="28"/>
                      </w:rPr>
                      <w:t>-</w:t>
                    </w:r>
                    <w:r w:rsidR="0025006A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5EBE2533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E380092" wp14:editId="557AC21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98E5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80092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5FB98E5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40EFE" wp14:editId="3C701A0A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21E30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40EF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8721E30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A3BD76" wp14:editId="2BA82AD0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17ED7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3BD76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7F117ED7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6D7F4A52" wp14:editId="4753270C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88D45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ATyoGM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5C0DC98E" wp14:editId="17FA3065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27D43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c6PSc8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741F4411" wp14:editId="6E8334E9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B9D7F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Hjsepc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3A91CED9" wp14:editId="06B92C95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10040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NIFqc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08F00A21" wp14:editId="7BC137B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57072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Ri67B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E83CD10" wp14:editId="615EA744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2E20B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pD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8geB5ZmtNVO&#10;scV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2yqQ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43CE59" wp14:editId="4F4FDC5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BBE28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VckIk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C1026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9446E3A" w14:textId="77777777" w:rsidR="00637F71" w:rsidRDefault="00A916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CE950" wp14:editId="1C0F9CB9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F3302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CE9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36F3302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FC25F3" wp14:editId="6D488C5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CA272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C25F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7FCA272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41457A8A" w14:textId="77777777" w:rsidR="00637F71" w:rsidRDefault="00A916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33D57ED" wp14:editId="3FA3E754">
              <wp:simplePos x="0" y="0"/>
              <wp:positionH relativeFrom="column">
                <wp:posOffset>2185670</wp:posOffset>
              </wp:positionH>
              <wp:positionV relativeFrom="paragraph">
                <wp:posOffset>-480060</wp:posOffset>
              </wp:positionV>
              <wp:extent cx="2537460" cy="822960"/>
              <wp:effectExtent l="0" t="0" r="15240" b="1524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4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9FD41" w14:textId="0433C371" w:rsidR="00E156DE" w:rsidRPr="00BF484B" w:rsidRDefault="00CE4A27" w:rsidP="00667A03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CE4A27">
                            <w:rPr>
                              <w:b/>
                              <w:sz w:val="26"/>
                              <w:szCs w:val="26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3D57ED" id="Text Box 102" o:spid="_x0000_s1037" type="#_x0000_t202" style="position:absolute;margin-left:172.1pt;margin-top:-37.8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" filled="f" stroked="f">
              <v:textbox inset="0,0,0,0">
                <w:txbxContent>
                  <w:p w14:paraId="3949FD41" w14:textId="0433C371" w:rsidR="00E156DE" w:rsidRPr="00BF484B" w:rsidRDefault="00CE4A27" w:rsidP="00667A03">
                    <w:pPr>
                      <w:rPr>
                        <w:sz w:val="26"/>
                        <w:szCs w:val="26"/>
                      </w:rPr>
                    </w:pPr>
                    <w:r w:rsidRPr="00CE4A27">
                      <w:rPr>
                        <w:b/>
                        <w:sz w:val="26"/>
                        <w:szCs w:val="26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AD869F" wp14:editId="6312693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73040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AD869F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49073040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545C1D27" wp14:editId="6CD752C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A81DC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KXwUpM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1B8EC468" wp14:editId="4F117ADC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B5965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DyUkk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A322C9" wp14:editId="497A633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9C2D7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322C9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3BE9C2D7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3C3779" wp14:editId="5C2913A4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E3637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C3779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04EE3637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2EE36FFE" wp14:editId="664C2EF3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614FC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DKX8Ml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13B20BA7" wp14:editId="3075C44F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E50F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vd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Q5NyYGlGa+0U&#10;a5rbbM7kY0s5K7cJWZ44uCe/RvErMoerEdygCsnno6fCJldUf5XkQ/TUYjt9Q0k5sEtYnDr0wWZI&#10;8oAdykCO14GoQ2LidCnotrn7dDMvdCpoL3U+xPRVoWV503FDpAsu7NcxZR7QXlJyG4eP2pgybuPY&#10;RKCf69u6VEQ0WuZozoth2K5MYHvIL6Z8RRVFXqYF3DlZ0EYF8st5n0Cb0566G3c2I+s/OblFedyE&#10;i0k00kLz/Pzym3l5LtV/fpLlb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AyOFvd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30F8DED8" wp14:editId="5689DDA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4BEA0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PVkLlD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86F8A" wp14:editId="18ABB2E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D929C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86F8A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13ED929C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DFA7953" wp14:editId="5D0D1AE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7485E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A7953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4D57485E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ACCE647" wp14:editId="01AB290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3B64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CE647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57F3B64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E50E4D4" wp14:editId="20676E3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8AE3D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0E4D4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0D78AE3D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AFBEC41" wp14:editId="6DA33CE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34CD7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BEC41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C634CD7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6421BE" wp14:editId="5E6F35F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16F1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3F84BC2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232B1CE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DDC07E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28CBA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119236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70E60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36C928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421BE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04A816F1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3F84BC2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232B1CE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DDC07E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28CBA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119236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70E60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36C928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B750FB4" wp14:editId="04E84C3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B5E6E" w14:textId="34C82CD9" w:rsidR="00637F71" w:rsidRPr="00BB7CED" w:rsidRDefault="00B5613A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50FB4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22CB5E6E" w14:textId="34C82CD9" w:rsidR="00637F71" w:rsidRPr="00BB7CED" w:rsidRDefault="00B5613A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EC10CD5" wp14:editId="2F163753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A3B19" w14:textId="3FE71916" w:rsidR="00637F71" w:rsidRPr="00B5613A" w:rsidRDefault="00BE15F7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0CD5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61CA3B19" w14:textId="3FE71916" w:rsidR="00637F71" w:rsidRPr="00B5613A" w:rsidRDefault="00BE15F7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2552CDE" wp14:editId="18A6FF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10732" w14:textId="3933598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B5613A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27CDCDE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52CDE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05910732" w14:textId="3933598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BE15F7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B5613A">
                      <w:rPr>
                        <w:sz w:val="28"/>
                        <w:szCs w:val="28"/>
                      </w:rPr>
                      <w:t>-</w:t>
                    </w:r>
                    <w:r w:rsidR="00BE15F7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27CDCDE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A80D83" wp14:editId="1F1B3A4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1E07F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80D83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041E07F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97678B" wp14:editId="356C30B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2CB76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7678B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2132CB76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95A1A4" wp14:editId="1166DD2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31ED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5A1A4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00331ED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3F136F" wp14:editId="38D9633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BB433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F136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5E9BB433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C0F3CE" wp14:editId="3355D4B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7A5A2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0F3CE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06D7A5A2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CF4B9F" wp14:editId="7195015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D63A4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F4B9F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14D63A4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61DDCA" wp14:editId="51869793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87A2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1DDC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288F87A2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371D2B9" wp14:editId="30ADC166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141B1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OP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NdnjwNKMNtop&#10;dl9nb0YfG0pZu23I6sTRPfsNip+ROVwP4HpVOL6cPNXNckX1W0k+RE8dduNXlJQD+4TFqGMXbIYk&#10;C9ixzON0m4c6Jibosr67Wyw+zTkT11gFzbXQh5i+KLQsb1puiHQBhsMmpkwEmmtK7uPwSRtTxm0c&#10;G1u+mNfzUhDRaJmDOS2Gfrc2gR0gP5jyFVUUeZsWcO9kARsUyM+XfQJtzntqbtzFjKz/7OQO5Wkb&#10;ribRRAvLy+vLT+btuVS//iOrX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XdSDj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4E136C1" wp14:editId="1EFE55A5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708BC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CmLMXD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285204" wp14:editId="0BDF2A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3025B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85204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01C3025B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67F8A4" wp14:editId="2EBA656D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D3ECA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GfFO8b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3FD1C2C4" wp14:editId="6D29AD92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8E157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DhL39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72F4A81B" wp14:editId="2EE20D92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4C95BD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dKn4o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12F53F6" wp14:editId="7FB4C78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93F8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IwwQEAAGwDAAAOAAAAZHJzL2Uyb0RvYy54bWysU02P2yAQvVfqf0DcGztRN9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gAhyMM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5556701C" wp14:editId="7017D0B0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2DB7F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5CADED11" wp14:editId="176C8C34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15F6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3A4B775D" wp14:editId="7C2F07C5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7535A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349FA5E" wp14:editId="3816ADE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BCF3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591A7B3D" wp14:editId="67F6CAD2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56C50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1CFB734" wp14:editId="18B4025C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4169C2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4CCB4D4E" wp14:editId="2E617790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FF242D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C349B10" wp14:editId="392DA72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BD684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27726434" wp14:editId="6A7ADAFB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6699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62FC2F4" wp14:editId="7156B0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6CC3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FC2F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3796CC3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7B009" w14:textId="77777777" w:rsidR="00CF30CD" w:rsidRDefault="00CF30CD">
      <w:r>
        <w:separator/>
      </w:r>
    </w:p>
  </w:footnote>
  <w:footnote w:type="continuationSeparator" w:id="0">
    <w:p w14:paraId="2B405FB0" w14:textId="77777777" w:rsidR="00CF30CD" w:rsidRDefault="00CF3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D6A" w14:textId="77777777" w:rsidR="00637F71" w:rsidRDefault="00A916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CF326EA" wp14:editId="1728C99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45F08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DD5E2" w14:textId="77777777" w:rsidR="00637F71" w:rsidRDefault="00A916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5C59FD2" wp14:editId="4991126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B2FBD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C59FD2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17B2FBD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82503797">
    <w:abstractNumId w:val="6"/>
  </w:num>
  <w:num w:numId="2" w16cid:durableId="998342452">
    <w:abstractNumId w:val="7"/>
  </w:num>
  <w:num w:numId="3" w16cid:durableId="1066991849">
    <w:abstractNumId w:val="11"/>
  </w:num>
  <w:num w:numId="4" w16cid:durableId="1983462421">
    <w:abstractNumId w:val="2"/>
  </w:num>
  <w:num w:numId="5" w16cid:durableId="1051999735">
    <w:abstractNumId w:val="10"/>
  </w:num>
  <w:num w:numId="6" w16cid:durableId="1843470545">
    <w:abstractNumId w:val="1"/>
  </w:num>
  <w:num w:numId="7" w16cid:durableId="134833802">
    <w:abstractNumId w:val="5"/>
  </w:num>
  <w:num w:numId="8" w16cid:durableId="159739466">
    <w:abstractNumId w:val="17"/>
  </w:num>
  <w:num w:numId="9" w16cid:durableId="609896693">
    <w:abstractNumId w:val="13"/>
  </w:num>
  <w:num w:numId="10" w16cid:durableId="751660305">
    <w:abstractNumId w:val="18"/>
  </w:num>
  <w:num w:numId="11" w16cid:durableId="1917935065">
    <w:abstractNumId w:val="21"/>
  </w:num>
  <w:num w:numId="12" w16cid:durableId="1450734103">
    <w:abstractNumId w:val="12"/>
  </w:num>
  <w:num w:numId="13" w16cid:durableId="671954345">
    <w:abstractNumId w:val="3"/>
  </w:num>
  <w:num w:numId="14" w16cid:durableId="1734279337">
    <w:abstractNumId w:val="4"/>
  </w:num>
  <w:num w:numId="15" w16cid:durableId="1079793879">
    <w:abstractNumId w:val="15"/>
  </w:num>
  <w:num w:numId="16" w16cid:durableId="2131586900">
    <w:abstractNumId w:val="9"/>
  </w:num>
  <w:num w:numId="17" w16cid:durableId="910234894">
    <w:abstractNumId w:val="8"/>
  </w:num>
  <w:num w:numId="18" w16cid:durableId="2062244316">
    <w:abstractNumId w:val="20"/>
  </w:num>
  <w:num w:numId="19" w16cid:durableId="1420248371">
    <w:abstractNumId w:val="0"/>
  </w:num>
  <w:num w:numId="20" w16cid:durableId="567690058">
    <w:abstractNumId w:val="14"/>
  </w:num>
  <w:num w:numId="21" w16cid:durableId="1359043364">
    <w:abstractNumId w:val="19"/>
  </w:num>
  <w:num w:numId="22" w16cid:durableId="8239379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A"/>
    <w:rsid w:val="0000057C"/>
    <w:rsid w:val="000011FF"/>
    <w:rsid w:val="00001881"/>
    <w:rsid w:val="000027C4"/>
    <w:rsid w:val="000034A2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190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314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BBE"/>
    <w:rsid w:val="00143F11"/>
    <w:rsid w:val="00144DAA"/>
    <w:rsid w:val="001454FA"/>
    <w:rsid w:val="0015018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0D5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8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06A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64A2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71B"/>
    <w:rsid w:val="002A283D"/>
    <w:rsid w:val="002A3007"/>
    <w:rsid w:val="002A37B8"/>
    <w:rsid w:val="002A56B8"/>
    <w:rsid w:val="002A63A0"/>
    <w:rsid w:val="002A6FD5"/>
    <w:rsid w:val="002A7BDC"/>
    <w:rsid w:val="002B0F41"/>
    <w:rsid w:val="002B1099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5A1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177B5"/>
    <w:rsid w:val="00421026"/>
    <w:rsid w:val="00421D39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1C88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26E8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675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2FBC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1800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4EF4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A03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4140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6213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8D5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4CEC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497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8E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2ABC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C80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1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68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B6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79"/>
    <w:rsid w:val="00A9196D"/>
    <w:rsid w:val="00A93C6F"/>
    <w:rsid w:val="00A94409"/>
    <w:rsid w:val="00A94481"/>
    <w:rsid w:val="00A94BAA"/>
    <w:rsid w:val="00A95D27"/>
    <w:rsid w:val="00A96740"/>
    <w:rsid w:val="00AA0E49"/>
    <w:rsid w:val="00AA1598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13B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13A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D77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5F7"/>
    <w:rsid w:val="00BE2E3A"/>
    <w:rsid w:val="00BE4C39"/>
    <w:rsid w:val="00BE56B5"/>
    <w:rsid w:val="00BE6186"/>
    <w:rsid w:val="00BE78AE"/>
    <w:rsid w:val="00BF2120"/>
    <w:rsid w:val="00BF4777"/>
    <w:rsid w:val="00BF484B"/>
    <w:rsid w:val="00BF5DF1"/>
    <w:rsid w:val="00C005C1"/>
    <w:rsid w:val="00C00AF0"/>
    <w:rsid w:val="00C00BDC"/>
    <w:rsid w:val="00C00CD7"/>
    <w:rsid w:val="00C02B8F"/>
    <w:rsid w:val="00C039EF"/>
    <w:rsid w:val="00C0463A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243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061"/>
    <w:rsid w:val="00CC1480"/>
    <w:rsid w:val="00CC14BC"/>
    <w:rsid w:val="00CC21DA"/>
    <w:rsid w:val="00CC3A52"/>
    <w:rsid w:val="00CC40A1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4A27"/>
    <w:rsid w:val="00CE69C9"/>
    <w:rsid w:val="00CE76C2"/>
    <w:rsid w:val="00CF01AB"/>
    <w:rsid w:val="00CF0990"/>
    <w:rsid w:val="00CF0C24"/>
    <w:rsid w:val="00CF15DD"/>
    <w:rsid w:val="00CF210C"/>
    <w:rsid w:val="00CF30CD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88F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4CCB"/>
    <w:rsid w:val="00DF608A"/>
    <w:rsid w:val="00E02B15"/>
    <w:rsid w:val="00E035C4"/>
    <w:rsid w:val="00E04802"/>
    <w:rsid w:val="00E05D27"/>
    <w:rsid w:val="00E062E5"/>
    <w:rsid w:val="00E06466"/>
    <w:rsid w:val="00E07B55"/>
    <w:rsid w:val="00E07FB6"/>
    <w:rsid w:val="00E10B92"/>
    <w:rsid w:val="00E12980"/>
    <w:rsid w:val="00E12B76"/>
    <w:rsid w:val="00E147B2"/>
    <w:rsid w:val="00E14D0A"/>
    <w:rsid w:val="00E155CC"/>
    <w:rsid w:val="00E156DE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717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5D7B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1FA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46D4"/>
    <w:rsid w:val="00F2571F"/>
    <w:rsid w:val="00F265EE"/>
    <w:rsid w:val="00F27196"/>
    <w:rsid w:val="00F27EE1"/>
    <w:rsid w:val="00F30D51"/>
    <w:rsid w:val="00F31800"/>
    <w:rsid w:val="00F32356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70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DF1EF0"/>
  <w15:docId w15:val="{33E738F4-8BB5-46EF-8D21-73C0B38F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34A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рамка.dotx</Template>
  <TotalTime>106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User</cp:lastModifiedBy>
  <cp:revision>13</cp:revision>
  <cp:lastPrinted>2018-07-03T17:25:00Z</cp:lastPrinted>
  <dcterms:created xsi:type="dcterms:W3CDTF">2025-03-18T09:37:00Z</dcterms:created>
  <dcterms:modified xsi:type="dcterms:W3CDTF">2025-03-31T07:56:00Z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