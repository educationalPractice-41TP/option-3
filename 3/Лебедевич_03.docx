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3A714" w14:textId="63040330" w:rsidR="00B5613A" w:rsidRPr="00150184" w:rsidRDefault="00A772B6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 w:rsidRPr="00A772B6">
        <w:rPr>
          <w:b/>
          <w:sz w:val="28"/>
          <w:szCs w:val="28"/>
        </w:rPr>
        <w:t>Структуры данных. Алгоритмы обработки структур данных</w:t>
      </w:r>
    </w:p>
    <w:p w14:paraId="3BA2B4F1" w14:textId="6525831D" w:rsidR="00B5613A" w:rsidRPr="00150184" w:rsidRDefault="00B5613A" w:rsidP="00BE15F7">
      <w:pPr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Задание 1.</w:t>
      </w:r>
      <w:r w:rsidR="00F32356" w:rsidRPr="00F32356">
        <w:rPr>
          <w:color w:val="000000"/>
          <w:sz w:val="28"/>
          <w:szCs w:val="28"/>
        </w:rPr>
        <w:t xml:space="preserve"> </w:t>
      </w:r>
      <w:r w:rsidR="00F32356">
        <w:rPr>
          <w:color w:val="000000"/>
          <w:sz w:val="28"/>
          <w:szCs w:val="28"/>
        </w:rPr>
        <w:t xml:space="preserve">В каждой задаче задается квадратная целочисленная матрица </w:t>
      </w:r>
      <w:proofErr w:type="spellStart"/>
      <w:r w:rsidR="00F32356">
        <w:rPr>
          <w:color w:val="000000"/>
          <w:sz w:val="28"/>
          <w:szCs w:val="28"/>
        </w:rPr>
        <w:t>NxN</w:t>
      </w:r>
      <w:proofErr w:type="spellEnd"/>
      <w:r w:rsidR="00F32356">
        <w:rPr>
          <w:color w:val="000000"/>
          <w:sz w:val="28"/>
          <w:szCs w:val="28"/>
        </w:rPr>
        <w:t xml:space="preserve"> (значение N вводится с клавиатуры, </w:t>
      </w:r>
      <w:proofErr w:type="gramStart"/>
      <w:r w:rsidR="00F32356">
        <w:rPr>
          <w:color w:val="000000"/>
          <w:sz w:val="28"/>
          <w:szCs w:val="28"/>
        </w:rPr>
        <w:t>N&lt;</w:t>
      </w:r>
      <w:proofErr w:type="gramEnd"/>
      <w:r w:rsidR="00F32356">
        <w:rPr>
          <w:color w:val="000000"/>
          <w:sz w:val="28"/>
          <w:szCs w:val="28"/>
        </w:rPr>
        <w:t>10). Программа должна заполнять матрицу случайными числами из диапазона [a, b] (a, b вводятся с клавиатуры) и осуществлять вывод на экран исходной матрицы. Затем необходимо произвести необходимые действия и напечатать результаты</w:t>
      </w:r>
      <w:r w:rsidR="00F32356">
        <w:rPr>
          <w:color w:val="000000"/>
          <w:sz w:val="28"/>
          <w:szCs w:val="28"/>
        </w:rPr>
        <w:t>.</w:t>
      </w:r>
      <w:r w:rsidR="00F32356" w:rsidRPr="00F32356">
        <w:rPr>
          <w:color w:val="000000"/>
          <w:sz w:val="28"/>
          <w:szCs w:val="28"/>
        </w:rPr>
        <w:t xml:space="preserve"> </w:t>
      </w:r>
      <w:r w:rsidR="00F32356">
        <w:rPr>
          <w:color w:val="000000"/>
          <w:sz w:val="28"/>
          <w:szCs w:val="28"/>
        </w:rPr>
        <w:t>Вычислить произведение чисел, принадлежащих промежутку [С, D]. Вычислить сумму элементов каждого столбца.</w:t>
      </w:r>
    </w:p>
    <w:p w14:paraId="290E5914" w14:textId="7549CB1A" w:rsidR="00637F71" w:rsidRPr="00F32356" w:rsidRDefault="00B5613A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Листинг</w:t>
      </w:r>
      <w:r w:rsidRPr="00F32356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программы</w:t>
      </w:r>
      <w:r w:rsidRPr="00F32356">
        <w:rPr>
          <w:sz w:val="28"/>
          <w:szCs w:val="28"/>
        </w:rPr>
        <w:t>:</w:t>
      </w:r>
    </w:p>
    <w:p w14:paraId="6DEAE9B6" w14:textId="77777777" w:rsidR="00F32356" w:rsidRDefault="00F32356" w:rsidP="00F32356">
      <w:pPr>
        <w:autoSpaceDE w:val="0"/>
        <w:autoSpaceDN w:val="0"/>
        <w:adjustRightInd w:val="0"/>
        <w:ind w:firstLine="709"/>
      </w:pPr>
      <w:proofErr w:type="spellStart"/>
      <w:r>
        <w:t>Console.WriteLine</w:t>
      </w:r>
      <w:proofErr w:type="spellEnd"/>
      <w:r>
        <w:t xml:space="preserve">("Введите размер матрицы N (N </w:t>
      </w:r>
      <w:proofErr w:type="gramStart"/>
      <w:r>
        <w:t>&lt; 10</w:t>
      </w:r>
      <w:proofErr w:type="gramEnd"/>
      <w:r>
        <w:t>):");</w:t>
      </w:r>
    </w:p>
    <w:p w14:paraId="6814E4CC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int N = Convert.ToInt32(</w:t>
      </w:r>
      <w:proofErr w:type="spellStart"/>
      <w:r w:rsidRPr="00F32356">
        <w:rPr>
          <w:lang w:val="en-US"/>
        </w:rPr>
        <w:t>Console.ReadLine</w:t>
      </w:r>
      <w:proofErr w:type="spellEnd"/>
      <w:r w:rsidRPr="00F32356">
        <w:rPr>
          <w:lang w:val="en-US"/>
        </w:rPr>
        <w:t>());</w:t>
      </w:r>
    </w:p>
    <w:p w14:paraId="049A65B7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</w:p>
    <w:p w14:paraId="323CDDC5" w14:textId="77777777" w:rsidR="00F32356" w:rsidRDefault="00F32356" w:rsidP="00F32356">
      <w:pPr>
        <w:autoSpaceDE w:val="0"/>
        <w:autoSpaceDN w:val="0"/>
        <w:adjustRightInd w:val="0"/>
        <w:ind w:firstLine="709"/>
      </w:pPr>
      <w:proofErr w:type="spellStart"/>
      <w:r>
        <w:t>if</w:t>
      </w:r>
      <w:proofErr w:type="spellEnd"/>
      <w:r>
        <w:t xml:space="preserve"> (</w:t>
      </w:r>
      <w:proofErr w:type="gramStart"/>
      <w:r>
        <w:t>N &gt;</w:t>
      </w:r>
      <w:proofErr w:type="gramEnd"/>
      <w:r>
        <w:t>= 10)</w:t>
      </w:r>
    </w:p>
    <w:p w14:paraId="6414A28F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>{</w:t>
      </w:r>
    </w:p>
    <w:p w14:paraId="06AD398B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 xml:space="preserve">    </w:t>
      </w:r>
      <w:proofErr w:type="spellStart"/>
      <w:r>
        <w:t>Console.WriteLine</w:t>
      </w:r>
      <w:proofErr w:type="spellEnd"/>
      <w:r>
        <w:t>("Размер матрицы должен быть меньше 10.");</w:t>
      </w:r>
    </w:p>
    <w:p w14:paraId="3E854B0F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1A9D55D1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>}</w:t>
      </w:r>
    </w:p>
    <w:p w14:paraId="20F204D3" w14:textId="77777777" w:rsidR="00F32356" w:rsidRDefault="00F32356" w:rsidP="00F32356">
      <w:pPr>
        <w:autoSpaceDE w:val="0"/>
        <w:autoSpaceDN w:val="0"/>
        <w:adjustRightInd w:val="0"/>
        <w:ind w:firstLine="709"/>
      </w:pPr>
    </w:p>
    <w:p w14:paraId="7FAFDA94" w14:textId="77777777" w:rsidR="00F32356" w:rsidRDefault="00F32356" w:rsidP="00F32356">
      <w:pPr>
        <w:autoSpaceDE w:val="0"/>
        <w:autoSpaceDN w:val="0"/>
        <w:adjustRightInd w:val="0"/>
        <w:ind w:firstLine="709"/>
      </w:pPr>
      <w:proofErr w:type="spellStart"/>
      <w:r>
        <w:t>Console.WriteLine</w:t>
      </w:r>
      <w:proofErr w:type="spellEnd"/>
      <w:r>
        <w:t>("Введите диапазон a и b для заполнения матрицы:");</w:t>
      </w:r>
    </w:p>
    <w:p w14:paraId="18616E5B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proofErr w:type="spellStart"/>
      <w:r w:rsidRPr="00F32356">
        <w:rPr>
          <w:lang w:val="en-US"/>
        </w:rPr>
        <w:t>Console.Write</w:t>
      </w:r>
      <w:proofErr w:type="spellEnd"/>
      <w:r w:rsidRPr="00F32356">
        <w:rPr>
          <w:lang w:val="en-US"/>
        </w:rPr>
        <w:t>("a: ");</w:t>
      </w:r>
    </w:p>
    <w:p w14:paraId="6CD36602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int a = Convert.ToInt32(</w:t>
      </w:r>
      <w:proofErr w:type="spellStart"/>
      <w:r w:rsidRPr="00F32356">
        <w:rPr>
          <w:lang w:val="en-US"/>
        </w:rPr>
        <w:t>Console.ReadLine</w:t>
      </w:r>
      <w:proofErr w:type="spellEnd"/>
      <w:r w:rsidRPr="00F32356">
        <w:rPr>
          <w:lang w:val="en-US"/>
        </w:rPr>
        <w:t>());</w:t>
      </w:r>
    </w:p>
    <w:p w14:paraId="04FD4979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proofErr w:type="spellStart"/>
      <w:r w:rsidRPr="00F32356">
        <w:rPr>
          <w:lang w:val="en-US"/>
        </w:rPr>
        <w:t>Console.Write</w:t>
      </w:r>
      <w:proofErr w:type="spellEnd"/>
      <w:r w:rsidRPr="00F32356">
        <w:rPr>
          <w:lang w:val="en-US"/>
        </w:rPr>
        <w:t>("b: ");</w:t>
      </w:r>
    </w:p>
    <w:p w14:paraId="03F86C6B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int b = Convert.ToInt32(</w:t>
      </w:r>
      <w:proofErr w:type="spellStart"/>
      <w:r w:rsidRPr="00F32356">
        <w:rPr>
          <w:lang w:val="en-US"/>
        </w:rPr>
        <w:t>Console.ReadLine</w:t>
      </w:r>
      <w:proofErr w:type="spellEnd"/>
      <w:r w:rsidRPr="00F32356">
        <w:rPr>
          <w:lang w:val="en-US"/>
        </w:rPr>
        <w:t>());</w:t>
      </w:r>
    </w:p>
    <w:p w14:paraId="6C6406F5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</w:p>
    <w:p w14:paraId="546BC6C9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proofErr w:type="gramStart"/>
      <w:r w:rsidRPr="00F32356">
        <w:rPr>
          <w:lang w:val="en-US"/>
        </w:rPr>
        <w:t>int[</w:t>
      </w:r>
      <w:proofErr w:type="gramEnd"/>
      <w:r w:rsidRPr="00F32356">
        <w:rPr>
          <w:lang w:val="en-US"/>
        </w:rPr>
        <w:t>,] matrix = new int[N, N];</w:t>
      </w:r>
    </w:p>
    <w:p w14:paraId="45B5E882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Random </w:t>
      </w:r>
      <w:proofErr w:type="spellStart"/>
      <w:r w:rsidRPr="00F32356">
        <w:rPr>
          <w:lang w:val="en-US"/>
        </w:rPr>
        <w:t>random</w:t>
      </w:r>
      <w:proofErr w:type="spellEnd"/>
      <w:r w:rsidRPr="00F32356">
        <w:rPr>
          <w:lang w:val="en-US"/>
        </w:rPr>
        <w:t xml:space="preserve"> = new </w:t>
      </w:r>
      <w:proofErr w:type="gramStart"/>
      <w:r w:rsidRPr="00F32356">
        <w:rPr>
          <w:lang w:val="en-US"/>
        </w:rPr>
        <w:t>Random(</w:t>
      </w:r>
      <w:proofErr w:type="gramEnd"/>
      <w:r w:rsidRPr="00F32356">
        <w:rPr>
          <w:lang w:val="en-US"/>
        </w:rPr>
        <w:t>);</w:t>
      </w:r>
    </w:p>
    <w:p w14:paraId="6EA594BF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</w:p>
    <w:p w14:paraId="61485533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for (int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 xml:space="preserve"> = 0;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 xml:space="preserve"> &lt; N;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>++)</w:t>
      </w:r>
    </w:p>
    <w:p w14:paraId="2EF9826F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{</w:t>
      </w:r>
    </w:p>
    <w:p w14:paraId="350DAE4C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for (int j = 0; j &lt; N; </w:t>
      </w:r>
      <w:proofErr w:type="spellStart"/>
      <w:r w:rsidRPr="00F32356">
        <w:rPr>
          <w:lang w:val="en-US"/>
        </w:rPr>
        <w:t>j++</w:t>
      </w:r>
      <w:proofErr w:type="spellEnd"/>
      <w:r w:rsidRPr="00F32356">
        <w:rPr>
          <w:lang w:val="en-US"/>
        </w:rPr>
        <w:t>)</w:t>
      </w:r>
    </w:p>
    <w:p w14:paraId="68E46882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{</w:t>
      </w:r>
    </w:p>
    <w:p w14:paraId="1D8A2755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    </w:t>
      </w:r>
      <w:proofErr w:type="gramStart"/>
      <w:r w:rsidRPr="00F32356">
        <w:rPr>
          <w:lang w:val="en-US"/>
        </w:rPr>
        <w:t>matrix[</w:t>
      </w:r>
      <w:proofErr w:type="spellStart"/>
      <w:proofErr w:type="gramEnd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 xml:space="preserve">, j] = </w:t>
      </w:r>
      <w:proofErr w:type="spellStart"/>
      <w:r w:rsidRPr="00F32356">
        <w:rPr>
          <w:lang w:val="en-US"/>
        </w:rPr>
        <w:t>random.Next</w:t>
      </w:r>
      <w:proofErr w:type="spellEnd"/>
      <w:r w:rsidRPr="00F32356">
        <w:rPr>
          <w:lang w:val="en-US"/>
        </w:rPr>
        <w:t>(a, b + 1);</w:t>
      </w:r>
    </w:p>
    <w:p w14:paraId="5813B521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}</w:t>
      </w:r>
    </w:p>
    <w:p w14:paraId="0718973F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}</w:t>
      </w:r>
    </w:p>
    <w:p w14:paraId="556F00B6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</w:p>
    <w:p w14:paraId="1E7B2222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proofErr w:type="spellStart"/>
      <w:r w:rsidRPr="00F32356">
        <w:rPr>
          <w:lang w:val="en-US"/>
        </w:rPr>
        <w:t>Console.WriteLine</w:t>
      </w:r>
      <w:proofErr w:type="spellEnd"/>
      <w:r w:rsidRPr="00F32356">
        <w:rPr>
          <w:lang w:val="en-US"/>
        </w:rPr>
        <w:t>("</w:t>
      </w:r>
      <w:r>
        <w:t>Исходная</w:t>
      </w:r>
      <w:r w:rsidRPr="00F32356">
        <w:rPr>
          <w:lang w:val="en-US"/>
        </w:rPr>
        <w:t xml:space="preserve"> </w:t>
      </w:r>
      <w:r>
        <w:t>матрица</w:t>
      </w:r>
      <w:r w:rsidRPr="00F32356">
        <w:rPr>
          <w:lang w:val="en-US"/>
        </w:rPr>
        <w:t>:");</w:t>
      </w:r>
    </w:p>
    <w:p w14:paraId="49DD8411" w14:textId="301E1FBF" w:rsidR="00F32356" w:rsidRPr="00F32356" w:rsidRDefault="00F32356" w:rsidP="00A772B6">
      <w:pPr>
        <w:autoSpaceDE w:val="0"/>
        <w:autoSpaceDN w:val="0"/>
        <w:adjustRightInd w:val="0"/>
        <w:ind w:firstLine="709"/>
        <w:rPr>
          <w:lang w:val="en-US"/>
        </w:rPr>
      </w:pPr>
      <w:proofErr w:type="spellStart"/>
      <w:proofErr w:type="gramStart"/>
      <w:r w:rsidRPr="00F32356">
        <w:rPr>
          <w:lang w:val="en-US"/>
        </w:rPr>
        <w:t>PrintMatrix</w:t>
      </w:r>
      <w:proofErr w:type="spellEnd"/>
      <w:r w:rsidRPr="00F32356">
        <w:rPr>
          <w:lang w:val="en-US"/>
        </w:rPr>
        <w:t>(</w:t>
      </w:r>
      <w:proofErr w:type="gramEnd"/>
      <w:r w:rsidRPr="00F32356">
        <w:rPr>
          <w:lang w:val="en-US"/>
        </w:rPr>
        <w:t>matrix, N);</w:t>
      </w:r>
    </w:p>
    <w:p w14:paraId="5220596A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proofErr w:type="spellStart"/>
      <w:r w:rsidRPr="00F32356">
        <w:rPr>
          <w:lang w:val="en-US"/>
        </w:rPr>
        <w:t>Console.WriteLine</w:t>
      </w:r>
      <w:proofErr w:type="spellEnd"/>
      <w:r w:rsidRPr="00F32356">
        <w:rPr>
          <w:lang w:val="en-US"/>
        </w:rPr>
        <w:t>("</w:t>
      </w:r>
      <w:r>
        <w:t>Введите</w:t>
      </w:r>
      <w:r w:rsidRPr="00F32356">
        <w:rPr>
          <w:lang w:val="en-US"/>
        </w:rPr>
        <w:t xml:space="preserve"> </w:t>
      </w:r>
      <w:r>
        <w:t>промежуток</w:t>
      </w:r>
      <w:r w:rsidRPr="00F32356">
        <w:rPr>
          <w:lang w:val="en-US"/>
        </w:rPr>
        <w:t xml:space="preserve"> [C, D]:");</w:t>
      </w:r>
    </w:p>
    <w:p w14:paraId="3E131E29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proofErr w:type="spellStart"/>
      <w:r w:rsidRPr="00F32356">
        <w:rPr>
          <w:lang w:val="en-US"/>
        </w:rPr>
        <w:t>Console.Write</w:t>
      </w:r>
      <w:proofErr w:type="spellEnd"/>
      <w:r w:rsidRPr="00F32356">
        <w:rPr>
          <w:lang w:val="en-US"/>
        </w:rPr>
        <w:t>("C: ");</w:t>
      </w:r>
    </w:p>
    <w:p w14:paraId="7E78DEE3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int C = Convert.ToInt32(</w:t>
      </w:r>
      <w:proofErr w:type="spellStart"/>
      <w:r w:rsidRPr="00F32356">
        <w:rPr>
          <w:lang w:val="en-US"/>
        </w:rPr>
        <w:t>Console.ReadLine</w:t>
      </w:r>
      <w:proofErr w:type="spellEnd"/>
      <w:r w:rsidRPr="00F32356">
        <w:rPr>
          <w:lang w:val="en-US"/>
        </w:rPr>
        <w:t>());</w:t>
      </w:r>
    </w:p>
    <w:p w14:paraId="7E0B9C0D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proofErr w:type="spellStart"/>
      <w:r w:rsidRPr="00F32356">
        <w:rPr>
          <w:lang w:val="en-US"/>
        </w:rPr>
        <w:t>Console.Write</w:t>
      </w:r>
      <w:proofErr w:type="spellEnd"/>
      <w:r w:rsidRPr="00F32356">
        <w:rPr>
          <w:lang w:val="en-US"/>
        </w:rPr>
        <w:t>("D: ");</w:t>
      </w:r>
    </w:p>
    <w:p w14:paraId="16F02389" w14:textId="4B6D0322" w:rsidR="00F32356" w:rsidRPr="00F32356" w:rsidRDefault="00F32356" w:rsidP="00A772B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int D = Convert.ToInt32(</w:t>
      </w:r>
      <w:proofErr w:type="spellStart"/>
      <w:r w:rsidRPr="00F32356">
        <w:rPr>
          <w:lang w:val="en-US"/>
        </w:rPr>
        <w:t>Console.ReadLine</w:t>
      </w:r>
      <w:proofErr w:type="spellEnd"/>
      <w:r w:rsidRPr="00F32356">
        <w:rPr>
          <w:lang w:val="en-US"/>
        </w:rPr>
        <w:t>());</w:t>
      </w:r>
    </w:p>
    <w:p w14:paraId="158FF146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long product = 1;</w:t>
      </w:r>
    </w:p>
    <w:p w14:paraId="4E27CE3D" w14:textId="6CA7784F" w:rsid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bool </w:t>
      </w:r>
      <w:proofErr w:type="spellStart"/>
      <w:r w:rsidRPr="00F32356">
        <w:rPr>
          <w:lang w:val="en-US"/>
        </w:rPr>
        <w:t>hasNumbersInRange</w:t>
      </w:r>
      <w:proofErr w:type="spellEnd"/>
      <w:r w:rsidRPr="00F32356">
        <w:rPr>
          <w:lang w:val="en-US"/>
        </w:rPr>
        <w:t xml:space="preserve"> = false;</w:t>
      </w:r>
    </w:p>
    <w:p w14:paraId="681FE2C2" w14:textId="3CC42284" w:rsidR="00F32356" w:rsidRPr="00F32356" w:rsidRDefault="00F32356" w:rsidP="00F32356">
      <w:pPr>
        <w:rPr>
          <w:lang w:val="en-US"/>
        </w:rPr>
      </w:pPr>
    </w:p>
    <w:p w14:paraId="2A4B1C32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for (int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 xml:space="preserve"> = 0;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 xml:space="preserve"> &lt; N;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>++)</w:t>
      </w:r>
    </w:p>
    <w:p w14:paraId="1E857D56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{</w:t>
      </w:r>
    </w:p>
    <w:p w14:paraId="0226178D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for (int j = 0; j &lt; N; </w:t>
      </w:r>
      <w:proofErr w:type="spellStart"/>
      <w:r w:rsidRPr="00F32356">
        <w:rPr>
          <w:lang w:val="en-US"/>
        </w:rPr>
        <w:t>j++</w:t>
      </w:r>
      <w:proofErr w:type="spellEnd"/>
      <w:r w:rsidRPr="00F32356">
        <w:rPr>
          <w:lang w:val="en-US"/>
        </w:rPr>
        <w:t>)</w:t>
      </w:r>
    </w:p>
    <w:p w14:paraId="0A621E65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{</w:t>
      </w:r>
    </w:p>
    <w:p w14:paraId="7134B593" w14:textId="7E0EFE96" w:rsidR="00A772B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    if (</w:t>
      </w:r>
      <w:proofErr w:type="gramStart"/>
      <w:r w:rsidRPr="00F32356">
        <w:rPr>
          <w:lang w:val="en-US"/>
        </w:rPr>
        <w:t>matrix[</w:t>
      </w:r>
      <w:proofErr w:type="spellStart"/>
      <w:proofErr w:type="gramEnd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>, j] &gt;= C &amp;&amp; matrix[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>, j] &lt;= D)</w:t>
      </w:r>
    </w:p>
    <w:p w14:paraId="2049C0C6" w14:textId="77777777" w:rsidR="00A772B6" w:rsidRDefault="00A772B6">
      <w:pPr>
        <w:rPr>
          <w:lang w:val="en-US"/>
        </w:rPr>
      </w:pPr>
      <w:r>
        <w:rPr>
          <w:lang w:val="en-US"/>
        </w:rPr>
        <w:br w:type="page"/>
      </w:r>
    </w:p>
    <w:p w14:paraId="438C7270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</w:p>
    <w:p w14:paraId="0E26B1AC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    {</w:t>
      </w:r>
    </w:p>
    <w:p w14:paraId="7D7ABF9D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        product *= </w:t>
      </w:r>
      <w:proofErr w:type="gramStart"/>
      <w:r w:rsidRPr="00F32356">
        <w:rPr>
          <w:lang w:val="en-US"/>
        </w:rPr>
        <w:t>matrix[</w:t>
      </w:r>
      <w:proofErr w:type="spellStart"/>
      <w:proofErr w:type="gramEnd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>, j];</w:t>
      </w:r>
    </w:p>
    <w:p w14:paraId="6915E9B6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        </w:t>
      </w:r>
      <w:proofErr w:type="spellStart"/>
      <w:r w:rsidRPr="00F32356">
        <w:rPr>
          <w:lang w:val="en-US"/>
        </w:rPr>
        <w:t>hasNumbersInRange</w:t>
      </w:r>
      <w:proofErr w:type="spellEnd"/>
      <w:r w:rsidRPr="00F32356">
        <w:rPr>
          <w:lang w:val="en-US"/>
        </w:rPr>
        <w:t xml:space="preserve"> = true;</w:t>
      </w:r>
    </w:p>
    <w:p w14:paraId="08B3D8BE" w14:textId="77777777" w:rsidR="00F32356" w:rsidRDefault="00F32356" w:rsidP="00F32356">
      <w:pPr>
        <w:autoSpaceDE w:val="0"/>
        <w:autoSpaceDN w:val="0"/>
        <w:adjustRightInd w:val="0"/>
        <w:ind w:firstLine="709"/>
      </w:pPr>
      <w:r w:rsidRPr="00F32356">
        <w:rPr>
          <w:lang w:val="en-US"/>
        </w:rPr>
        <w:t xml:space="preserve">        </w:t>
      </w:r>
      <w:r>
        <w:t>}</w:t>
      </w:r>
    </w:p>
    <w:p w14:paraId="768E9A88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 xml:space="preserve">    }</w:t>
      </w:r>
    </w:p>
    <w:p w14:paraId="57CB455F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>}</w:t>
      </w:r>
    </w:p>
    <w:p w14:paraId="2C3131FE" w14:textId="77777777" w:rsidR="00F32356" w:rsidRDefault="00F32356" w:rsidP="00F32356">
      <w:pPr>
        <w:autoSpaceDE w:val="0"/>
        <w:autoSpaceDN w:val="0"/>
        <w:adjustRightInd w:val="0"/>
        <w:ind w:firstLine="709"/>
      </w:pPr>
    </w:p>
    <w:p w14:paraId="7657A700" w14:textId="77777777" w:rsidR="00F32356" w:rsidRDefault="00F32356" w:rsidP="00F32356">
      <w:pPr>
        <w:autoSpaceDE w:val="0"/>
        <w:autoSpaceDN w:val="0"/>
        <w:adjustRightInd w:val="0"/>
        <w:ind w:firstLine="709"/>
      </w:pPr>
      <w:proofErr w:type="spellStart"/>
      <w:r>
        <w:t>if</w:t>
      </w:r>
      <w:proofErr w:type="spellEnd"/>
      <w:r>
        <w:t xml:space="preserve"> (</w:t>
      </w:r>
      <w:proofErr w:type="spellStart"/>
      <w:r>
        <w:t>hasNumbersInRange</w:t>
      </w:r>
      <w:proofErr w:type="spellEnd"/>
      <w:r>
        <w:t>)</w:t>
      </w:r>
    </w:p>
    <w:p w14:paraId="1BAEA104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>{</w:t>
      </w:r>
    </w:p>
    <w:p w14:paraId="1563CD3B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 xml:space="preserve">    </w:t>
      </w:r>
      <w:proofErr w:type="spellStart"/>
      <w:r>
        <w:t>Console.WriteLine</w:t>
      </w:r>
      <w:proofErr w:type="spellEnd"/>
      <w:r>
        <w:t>($"Произведение чисел в промежутке [{C}, {D}]: {</w:t>
      </w:r>
      <w:proofErr w:type="spellStart"/>
      <w:r>
        <w:t>product</w:t>
      </w:r>
      <w:proofErr w:type="spellEnd"/>
      <w:r>
        <w:t>}");</w:t>
      </w:r>
    </w:p>
    <w:p w14:paraId="30C4FB72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>}</w:t>
      </w:r>
    </w:p>
    <w:p w14:paraId="0FEF01EF" w14:textId="77777777" w:rsidR="00F32356" w:rsidRDefault="00F32356" w:rsidP="00F32356">
      <w:pPr>
        <w:autoSpaceDE w:val="0"/>
        <w:autoSpaceDN w:val="0"/>
        <w:adjustRightInd w:val="0"/>
        <w:ind w:firstLine="709"/>
      </w:pPr>
      <w:proofErr w:type="spellStart"/>
      <w:r>
        <w:t>else</w:t>
      </w:r>
      <w:proofErr w:type="spellEnd"/>
    </w:p>
    <w:p w14:paraId="5F29E62B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>{</w:t>
      </w:r>
    </w:p>
    <w:p w14:paraId="656FF03D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 xml:space="preserve">    </w:t>
      </w:r>
      <w:proofErr w:type="spellStart"/>
      <w:r>
        <w:t>Console.WriteLine</w:t>
      </w:r>
      <w:proofErr w:type="spellEnd"/>
      <w:r>
        <w:t>($"Нет чисел в указанном диапазоне [{C}, {D}].");</w:t>
      </w:r>
    </w:p>
    <w:p w14:paraId="12602E3A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>}</w:t>
      </w:r>
    </w:p>
    <w:p w14:paraId="0EDA274A" w14:textId="77777777" w:rsidR="00F32356" w:rsidRDefault="00F32356" w:rsidP="00F32356">
      <w:pPr>
        <w:autoSpaceDE w:val="0"/>
        <w:autoSpaceDN w:val="0"/>
        <w:adjustRightInd w:val="0"/>
        <w:ind w:firstLine="709"/>
      </w:pPr>
    </w:p>
    <w:p w14:paraId="6221E88B" w14:textId="77777777" w:rsidR="00F32356" w:rsidRDefault="00F32356" w:rsidP="00F32356">
      <w:pPr>
        <w:autoSpaceDE w:val="0"/>
        <w:autoSpaceDN w:val="0"/>
        <w:adjustRightInd w:val="0"/>
        <w:ind w:firstLine="709"/>
      </w:pPr>
      <w:proofErr w:type="spellStart"/>
      <w:r>
        <w:t>Console.WriteLine</w:t>
      </w:r>
      <w:proofErr w:type="spellEnd"/>
      <w:r>
        <w:t>("Сумма элементов каждого столбца:");</w:t>
      </w:r>
    </w:p>
    <w:p w14:paraId="49E31235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for (int j = 0; j &lt; N; </w:t>
      </w:r>
      <w:proofErr w:type="spellStart"/>
      <w:r w:rsidRPr="00F32356">
        <w:rPr>
          <w:lang w:val="en-US"/>
        </w:rPr>
        <w:t>j++</w:t>
      </w:r>
      <w:proofErr w:type="spellEnd"/>
      <w:r w:rsidRPr="00F32356">
        <w:rPr>
          <w:lang w:val="en-US"/>
        </w:rPr>
        <w:t>)</w:t>
      </w:r>
    </w:p>
    <w:p w14:paraId="273E62CF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{</w:t>
      </w:r>
    </w:p>
    <w:p w14:paraId="1F6153BA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int </w:t>
      </w:r>
      <w:proofErr w:type="spellStart"/>
      <w:r w:rsidRPr="00F32356">
        <w:rPr>
          <w:lang w:val="en-US"/>
        </w:rPr>
        <w:t>columnSum</w:t>
      </w:r>
      <w:proofErr w:type="spellEnd"/>
      <w:r w:rsidRPr="00F32356">
        <w:rPr>
          <w:lang w:val="en-US"/>
        </w:rPr>
        <w:t xml:space="preserve"> = 0;</w:t>
      </w:r>
    </w:p>
    <w:p w14:paraId="73D5C6B5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for (int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 xml:space="preserve"> = 0;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 xml:space="preserve"> &lt; N;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>++)</w:t>
      </w:r>
    </w:p>
    <w:p w14:paraId="6B34FA2C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{</w:t>
      </w:r>
    </w:p>
    <w:p w14:paraId="6A6E63E4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    </w:t>
      </w:r>
      <w:proofErr w:type="spellStart"/>
      <w:r w:rsidRPr="00F32356">
        <w:rPr>
          <w:lang w:val="en-US"/>
        </w:rPr>
        <w:t>columnSum</w:t>
      </w:r>
      <w:proofErr w:type="spellEnd"/>
      <w:r w:rsidRPr="00F32356">
        <w:rPr>
          <w:lang w:val="en-US"/>
        </w:rPr>
        <w:t xml:space="preserve"> += </w:t>
      </w:r>
      <w:proofErr w:type="gramStart"/>
      <w:r w:rsidRPr="00F32356">
        <w:rPr>
          <w:lang w:val="en-US"/>
        </w:rPr>
        <w:t>matrix[</w:t>
      </w:r>
      <w:proofErr w:type="spellStart"/>
      <w:proofErr w:type="gramEnd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>, j];</w:t>
      </w:r>
    </w:p>
    <w:p w14:paraId="27FB100D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}</w:t>
      </w:r>
    </w:p>
    <w:p w14:paraId="65A37D9D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</w:t>
      </w:r>
      <w:proofErr w:type="spellStart"/>
      <w:r w:rsidRPr="00F32356">
        <w:rPr>
          <w:lang w:val="en-US"/>
        </w:rPr>
        <w:t>Console.WriteLine</w:t>
      </w:r>
      <w:proofErr w:type="spellEnd"/>
      <w:r w:rsidRPr="00F32356">
        <w:rPr>
          <w:lang w:val="en-US"/>
        </w:rPr>
        <w:t>($"</w:t>
      </w:r>
      <w:r>
        <w:t>Сумма</w:t>
      </w:r>
      <w:r w:rsidRPr="00F32356">
        <w:rPr>
          <w:lang w:val="en-US"/>
        </w:rPr>
        <w:t xml:space="preserve"> </w:t>
      </w:r>
      <w:r>
        <w:t>столбца</w:t>
      </w:r>
      <w:r w:rsidRPr="00F32356">
        <w:rPr>
          <w:lang w:val="en-US"/>
        </w:rPr>
        <w:t xml:space="preserve"> {j + 1}: {</w:t>
      </w:r>
      <w:proofErr w:type="spellStart"/>
      <w:r w:rsidRPr="00F32356">
        <w:rPr>
          <w:lang w:val="en-US"/>
        </w:rPr>
        <w:t>columnSum</w:t>
      </w:r>
      <w:proofErr w:type="spellEnd"/>
      <w:r w:rsidRPr="00F32356">
        <w:rPr>
          <w:lang w:val="en-US"/>
        </w:rPr>
        <w:t>}");</w:t>
      </w:r>
    </w:p>
    <w:p w14:paraId="4C16E765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}</w:t>
      </w:r>
    </w:p>
    <w:p w14:paraId="25B7F518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</w:t>
      </w:r>
    </w:p>
    <w:p w14:paraId="1D4266AC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</w:p>
    <w:p w14:paraId="17699CDE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static void </w:t>
      </w:r>
      <w:proofErr w:type="spellStart"/>
      <w:r w:rsidRPr="00F32356">
        <w:rPr>
          <w:lang w:val="en-US"/>
        </w:rPr>
        <w:t>PrintMatrix</w:t>
      </w:r>
      <w:proofErr w:type="spellEnd"/>
      <w:r w:rsidRPr="00F32356">
        <w:rPr>
          <w:lang w:val="en-US"/>
        </w:rPr>
        <w:t>(</w:t>
      </w:r>
      <w:proofErr w:type="gramStart"/>
      <w:r w:rsidRPr="00F32356">
        <w:rPr>
          <w:lang w:val="en-US"/>
        </w:rPr>
        <w:t>int[</w:t>
      </w:r>
      <w:proofErr w:type="gramEnd"/>
      <w:r w:rsidRPr="00F32356">
        <w:rPr>
          <w:lang w:val="en-US"/>
        </w:rPr>
        <w:t>,] matrix, int N)</w:t>
      </w:r>
    </w:p>
    <w:p w14:paraId="49B3B5F5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>{</w:t>
      </w:r>
    </w:p>
    <w:p w14:paraId="0E585285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for (int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 xml:space="preserve"> = 0;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 xml:space="preserve"> &lt; N; </w:t>
      </w:r>
      <w:proofErr w:type="spellStart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>++)</w:t>
      </w:r>
    </w:p>
    <w:p w14:paraId="6D627BF9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{</w:t>
      </w:r>
    </w:p>
    <w:p w14:paraId="763B007B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    for (int j = 0; j &lt; N; </w:t>
      </w:r>
      <w:proofErr w:type="spellStart"/>
      <w:r w:rsidRPr="00F32356">
        <w:rPr>
          <w:lang w:val="en-US"/>
        </w:rPr>
        <w:t>j++</w:t>
      </w:r>
      <w:proofErr w:type="spellEnd"/>
      <w:r w:rsidRPr="00F32356">
        <w:rPr>
          <w:lang w:val="en-US"/>
        </w:rPr>
        <w:t>)</w:t>
      </w:r>
    </w:p>
    <w:p w14:paraId="508E66CB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    {</w:t>
      </w:r>
    </w:p>
    <w:p w14:paraId="020A5A2F" w14:textId="77777777" w:rsidR="00F32356" w:rsidRPr="00F32356" w:rsidRDefault="00F32356" w:rsidP="00F32356">
      <w:pPr>
        <w:autoSpaceDE w:val="0"/>
        <w:autoSpaceDN w:val="0"/>
        <w:adjustRightInd w:val="0"/>
        <w:ind w:firstLine="709"/>
        <w:rPr>
          <w:lang w:val="en-US"/>
        </w:rPr>
      </w:pPr>
      <w:r w:rsidRPr="00F32356">
        <w:rPr>
          <w:lang w:val="en-US"/>
        </w:rPr>
        <w:t xml:space="preserve">            </w:t>
      </w:r>
      <w:proofErr w:type="spellStart"/>
      <w:r w:rsidRPr="00F32356">
        <w:rPr>
          <w:lang w:val="en-US"/>
        </w:rPr>
        <w:t>Console.Write</w:t>
      </w:r>
      <w:proofErr w:type="spellEnd"/>
      <w:r w:rsidRPr="00F32356">
        <w:rPr>
          <w:lang w:val="en-US"/>
        </w:rPr>
        <w:t>(</w:t>
      </w:r>
      <w:proofErr w:type="gramStart"/>
      <w:r w:rsidRPr="00F32356">
        <w:rPr>
          <w:lang w:val="en-US"/>
        </w:rPr>
        <w:t>matrix[</w:t>
      </w:r>
      <w:proofErr w:type="spellStart"/>
      <w:proofErr w:type="gramEnd"/>
      <w:r w:rsidRPr="00F32356">
        <w:rPr>
          <w:lang w:val="en-US"/>
        </w:rPr>
        <w:t>i</w:t>
      </w:r>
      <w:proofErr w:type="spellEnd"/>
      <w:r w:rsidRPr="00F32356">
        <w:rPr>
          <w:lang w:val="en-US"/>
        </w:rPr>
        <w:t>, j] + "\t");</w:t>
      </w:r>
    </w:p>
    <w:p w14:paraId="623267C8" w14:textId="77777777" w:rsidR="00F32356" w:rsidRDefault="00F32356" w:rsidP="00F32356">
      <w:pPr>
        <w:autoSpaceDE w:val="0"/>
        <w:autoSpaceDN w:val="0"/>
        <w:adjustRightInd w:val="0"/>
        <w:ind w:firstLine="709"/>
      </w:pPr>
      <w:r w:rsidRPr="00F32356">
        <w:rPr>
          <w:lang w:val="en-US"/>
        </w:rPr>
        <w:t xml:space="preserve">        </w:t>
      </w:r>
      <w:r>
        <w:t>}</w:t>
      </w:r>
    </w:p>
    <w:p w14:paraId="42C45207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008BB661" w14:textId="77777777" w:rsidR="00F32356" w:rsidRDefault="00F32356" w:rsidP="00F32356">
      <w:pPr>
        <w:autoSpaceDE w:val="0"/>
        <w:autoSpaceDN w:val="0"/>
        <w:adjustRightInd w:val="0"/>
        <w:ind w:firstLine="709"/>
      </w:pPr>
      <w:r>
        <w:t xml:space="preserve">    }</w:t>
      </w:r>
    </w:p>
    <w:p w14:paraId="781B557A" w14:textId="7D3CAA1A" w:rsidR="00BE15F7" w:rsidRPr="00F32356" w:rsidRDefault="00F32356" w:rsidP="00F32356">
      <w:pPr>
        <w:autoSpaceDE w:val="0"/>
        <w:autoSpaceDN w:val="0"/>
        <w:adjustRightInd w:val="0"/>
        <w:ind w:firstLine="709"/>
        <w:rPr>
          <w:highlight w:val="white"/>
        </w:rPr>
      </w:pPr>
      <w:r>
        <w:t>}</w:t>
      </w:r>
    </w:p>
    <w:p w14:paraId="3A5F0A95" w14:textId="1B56A421" w:rsidR="00667A03" w:rsidRPr="0025006A" w:rsidRDefault="00667A03" w:rsidP="0025006A">
      <w:pPr>
        <w:rPr>
          <w:highlight w:val="white"/>
          <w:lang w:val="en-US"/>
        </w:rPr>
      </w:pPr>
    </w:p>
    <w:p w14:paraId="77859425" w14:textId="3F729EC4" w:rsidR="00B5613A" w:rsidRPr="00BE15F7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</w:t>
      </w:r>
      <w:r w:rsidRPr="00BE15F7">
        <w:rPr>
          <w:sz w:val="28"/>
          <w:szCs w:val="28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и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выходные</w:t>
      </w:r>
      <w:r w:rsidRPr="00BE15F7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6D05BAF6" w:rsidR="00B5613A" w:rsidRPr="0025006A" w:rsidRDefault="00F32356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N: 3, a: 1, b: 2</w:t>
            </w:r>
          </w:p>
        </w:tc>
        <w:tc>
          <w:tcPr>
            <w:tcW w:w="4956" w:type="dxa"/>
          </w:tcPr>
          <w:p w14:paraId="6DA24070" w14:textId="4069EE0D" w:rsidR="00B5613A" w:rsidRPr="00150184" w:rsidRDefault="00F32356" w:rsidP="00667A03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Matrix: 2 1 2 1 2 2 1 2 2 </w:t>
            </w:r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2CEE813B" w:rsidR="00150184" w:rsidRPr="00150184" w:rsidRDefault="00A772B6" w:rsidP="00150184">
      <w:pPr>
        <w:ind w:firstLine="709"/>
        <w:jc w:val="center"/>
        <w:rPr>
          <w:sz w:val="28"/>
          <w:szCs w:val="28"/>
        </w:rPr>
      </w:pPr>
      <w:r w:rsidRPr="00A772B6">
        <w:rPr>
          <w:sz w:val="28"/>
          <w:szCs w:val="28"/>
        </w:rPr>
        <w:drawing>
          <wp:inline distT="0" distB="0" distL="0" distR="0" wp14:anchorId="54E0716D" wp14:editId="5730DAAF">
            <wp:extent cx="3986226" cy="1506219"/>
            <wp:effectExtent l="0" t="0" r="0" b="0"/>
            <wp:docPr id="71068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88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852" cy="15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BBA4C" w14:textId="77777777" w:rsidR="00621800" w:rsidRDefault="00621800">
      <w:r>
        <w:separator/>
      </w:r>
    </w:p>
  </w:endnote>
  <w:endnote w:type="continuationSeparator" w:id="0">
    <w:p w14:paraId="4D327545" w14:textId="77777777" w:rsidR="00621800" w:rsidRDefault="00621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321C2CE3" w:rsidR="00E156DE" w:rsidRPr="00E156DE" w:rsidRDefault="00F32356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>Структуры данных. Алгоритмы обработки структур данных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321C2CE3" w:rsidR="00E156DE" w:rsidRPr="00E156DE" w:rsidRDefault="00F32356" w:rsidP="00667A03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Структуры данных. Алгоритмы обработки структур данных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1E751" w14:textId="77777777" w:rsidR="00621800" w:rsidRDefault="00621800">
      <w:r>
        <w:separator/>
      </w:r>
    </w:p>
  </w:footnote>
  <w:footnote w:type="continuationSeparator" w:id="0">
    <w:p w14:paraId="7DC2D568" w14:textId="77777777" w:rsidR="00621800" w:rsidRDefault="00621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13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3</cp:revision>
  <cp:lastPrinted>2018-07-03T17:25:00Z</cp:lastPrinted>
  <dcterms:created xsi:type="dcterms:W3CDTF">2025-03-18T09:37:00Z</dcterms:created>
  <dcterms:modified xsi:type="dcterms:W3CDTF">2025-03-21T05:52:00Z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