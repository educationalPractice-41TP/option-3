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3A714" w14:textId="0AECE16F" w:rsidR="00B5613A" w:rsidRPr="00150184" w:rsidRDefault="001840D5" w:rsidP="00B5613A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bookmarkStart w:id="0" w:name="_Hlk193439675"/>
      <w:r w:rsidRPr="001840D5">
        <w:rPr>
          <w:b/>
          <w:sz w:val="28"/>
          <w:szCs w:val="28"/>
        </w:rPr>
        <w:t>Классы в .NET. Специальные типы классов</w:t>
      </w:r>
    </w:p>
    <w:bookmarkEnd w:id="0"/>
    <w:p w14:paraId="3BA2B4F1" w14:textId="2D233D30" w:rsidR="00B5613A" w:rsidRPr="001840D5" w:rsidRDefault="00B5613A" w:rsidP="001840D5">
      <w:pPr>
        <w:spacing w:before="240"/>
        <w:ind w:firstLine="709"/>
        <w:jc w:val="both"/>
        <w:rPr>
          <w:color w:val="000000"/>
          <w:sz w:val="28"/>
          <w:szCs w:val="28"/>
        </w:rPr>
      </w:pPr>
      <w:r w:rsidRPr="00150184">
        <w:rPr>
          <w:sz w:val="28"/>
          <w:szCs w:val="28"/>
        </w:rPr>
        <w:t>Задание 1.</w:t>
      </w:r>
      <w:r w:rsidR="00F32356" w:rsidRPr="00F32356">
        <w:rPr>
          <w:color w:val="000000"/>
          <w:sz w:val="28"/>
          <w:szCs w:val="28"/>
        </w:rPr>
        <w:t xml:space="preserve"> </w:t>
      </w:r>
      <w:r w:rsidR="001840D5" w:rsidRPr="001840D5">
        <w:rPr>
          <w:color w:val="000000"/>
          <w:sz w:val="28"/>
          <w:szCs w:val="28"/>
        </w:rPr>
        <w:t xml:space="preserve">Создайте </w:t>
      </w:r>
      <w:proofErr w:type="spellStart"/>
      <w:r w:rsidR="001840D5" w:rsidRPr="001840D5">
        <w:rPr>
          <w:color w:val="000000"/>
          <w:sz w:val="28"/>
          <w:szCs w:val="28"/>
        </w:rPr>
        <w:t>static</w:t>
      </w:r>
      <w:proofErr w:type="spellEnd"/>
      <w:r w:rsidR="001840D5" w:rsidRPr="001840D5">
        <w:rPr>
          <w:color w:val="000000"/>
          <w:sz w:val="28"/>
          <w:szCs w:val="28"/>
        </w:rPr>
        <w:t xml:space="preserve"> классы, которые выполняют различные операции с массивами</w:t>
      </w:r>
      <w:r w:rsidR="001840D5" w:rsidRPr="001840D5">
        <w:rPr>
          <w:color w:val="000000"/>
          <w:sz w:val="28"/>
          <w:szCs w:val="28"/>
        </w:rPr>
        <w:t xml:space="preserve"> </w:t>
      </w:r>
      <w:r w:rsidR="001840D5" w:rsidRPr="001840D5">
        <w:rPr>
          <w:color w:val="000000"/>
          <w:sz w:val="28"/>
          <w:szCs w:val="28"/>
        </w:rPr>
        <w:t>объектов, включая сортировку, фильтрацию, вычисление статистики и</w:t>
      </w:r>
      <w:r w:rsidR="001840D5" w:rsidRPr="001840D5">
        <w:rPr>
          <w:color w:val="000000"/>
          <w:sz w:val="28"/>
          <w:szCs w:val="28"/>
        </w:rPr>
        <w:t xml:space="preserve"> </w:t>
      </w:r>
      <w:r w:rsidR="001840D5" w:rsidRPr="001840D5">
        <w:rPr>
          <w:color w:val="000000"/>
          <w:sz w:val="28"/>
          <w:szCs w:val="28"/>
        </w:rPr>
        <w:t>генерацию данных.</w:t>
      </w:r>
      <w:r w:rsidR="001840D5" w:rsidRPr="001840D5">
        <w:t xml:space="preserve"> </w:t>
      </w:r>
      <w:r w:rsidR="001840D5" w:rsidRPr="001840D5">
        <w:rPr>
          <w:color w:val="000000"/>
          <w:sz w:val="28"/>
          <w:szCs w:val="28"/>
        </w:rPr>
        <w:t xml:space="preserve">Реализовать </w:t>
      </w:r>
      <w:proofErr w:type="spellStart"/>
      <w:r w:rsidR="001840D5" w:rsidRPr="001840D5">
        <w:rPr>
          <w:color w:val="000000"/>
          <w:sz w:val="28"/>
          <w:szCs w:val="28"/>
        </w:rPr>
        <w:t>static</w:t>
      </w:r>
      <w:proofErr w:type="spellEnd"/>
      <w:r w:rsidR="001840D5" w:rsidRPr="001840D5">
        <w:rPr>
          <w:color w:val="000000"/>
          <w:sz w:val="28"/>
          <w:szCs w:val="28"/>
        </w:rPr>
        <w:t xml:space="preserve"> метод </w:t>
      </w:r>
      <w:proofErr w:type="spellStart"/>
      <w:r w:rsidR="001840D5" w:rsidRPr="001840D5">
        <w:rPr>
          <w:color w:val="000000"/>
          <w:sz w:val="28"/>
          <w:szCs w:val="28"/>
        </w:rPr>
        <w:t>FilterByAge</w:t>
      </w:r>
      <w:proofErr w:type="spellEnd"/>
      <w:r w:rsidR="001840D5" w:rsidRPr="001840D5">
        <w:rPr>
          <w:color w:val="000000"/>
          <w:sz w:val="28"/>
          <w:szCs w:val="28"/>
        </w:rPr>
        <w:t>, возвращающий всех людей</w:t>
      </w:r>
      <w:r w:rsidR="001840D5">
        <w:rPr>
          <w:color w:val="000000"/>
          <w:sz w:val="28"/>
          <w:szCs w:val="28"/>
          <w:lang w:val="en-US"/>
        </w:rPr>
        <w:t xml:space="preserve"> </w:t>
      </w:r>
      <w:r w:rsidR="001840D5" w:rsidRPr="001840D5">
        <w:rPr>
          <w:color w:val="000000"/>
          <w:sz w:val="28"/>
          <w:szCs w:val="28"/>
        </w:rPr>
        <w:t>старше 30 лет.</w:t>
      </w:r>
    </w:p>
    <w:p w14:paraId="290E5914" w14:textId="7549CB1A" w:rsidR="00637F71" w:rsidRPr="00F32356" w:rsidRDefault="00B5613A" w:rsidP="00143BBE">
      <w:pPr>
        <w:spacing w:before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Листинг</w:t>
      </w:r>
      <w:r w:rsidRPr="00F32356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программы</w:t>
      </w:r>
      <w:r w:rsidRPr="00F32356">
        <w:rPr>
          <w:sz w:val="28"/>
          <w:szCs w:val="28"/>
        </w:rPr>
        <w:t>:</w:t>
      </w:r>
    </w:p>
    <w:p w14:paraId="17EE4300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 xml:space="preserve">public static class </w:t>
      </w:r>
      <w:proofErr w:type="spellStart"/>
      <w:r w:rsidRPr="001840D5">
        <w:rPr>
          <w:sz w:val="28"/>
          <w:szCs w:val="28"/>
          <w:lang w:val="en-US"/>
        </w:rPr>
        <w:t>ArrayOperations</w:t>
      </w:r>
      <w:proofErr w:type="spellEnd"/>
    </w:p>
    <w:p w14:paraId="2A8D0468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>{</w:t>
      </w:r>
    </w:p>
    <w:p w14:paraId="7EEEE677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 xml:space="preserve">    public static List&lt;Person&gt; </w:t>
      </w:r>
      <w:proofErr w:type="spellStart"/>
      <w:proofErr w:type="gramStart"/>
      <w:r w:rsidRPr="001840D5">
        <w:rPr>
          <w:sz w:val="28"/>
          <w:szCs w:val="28"/>
          <w:lang w:val="en-US"/>
        </w:rPr>
        <w:t>FilterByAge</w:t>
      </w:r>
      <w:proofErr w:type="spellEnd"/>
      <w:r w:rsidRPr="001840D5">
        <w:rPr>
          <w:sz w:val="28"/>
          <w:szCs w:val="28"/>
          <w:lang w:val="en-US"/>
        </w:rPr>
        <w:t>(</w:t>
      </w:r>
      <w:proofErr w:type="gramEnd"/>
      <w:r w:rsidRPr="001840D5">
        <w:rPr>
          <w:sz w:val="28"/>
          <w:szCs w:val="28"/>
          <w:lang w:val="en-US"/>
        </w:rPr>
        <w:t>Person[] people)</w:t>
      </w:r>
    </w:p>
    <w:p w14:paraId="2E0C5785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 xml:space="preserve">    {</w:t>
      </w:r>
    </w:p>
    <w:p w14:paraId="2A865F8F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1840D5">
        <w:rPr>
          <w:sz w:val="28"/>
          <w:szCs w:val="28"/>
          <w:lang w:val="en-US"/>
        </w:rPr>
        <w:t>people.Where</w:t>
      </w:r>
      <w:proofErr w:type="spellEnd"/>
      <w:proofErr w:type="gramEnd"/>
      <w:r w:rsidRPr="001840D5">
        <w:rPr>
          <w:sz w:val="28"/>
          <w:szCs w:val="28"/>
          <w:lang w:val="en-US"/>
        </w:rPr>
        <w:t xml:space="preserve">(person =&gt; </w:t>
      </w:r>
      <w:proofErr w:type="spellStart"/>
      <w:r w:rsidRPr="001840D5">
        <w:rPr>
          <w:sz w:val="28"/>
          <w:szCs w:val="28"/>
          <w:lang w:val="en-US"/>
        </w:rPr>
        <w:t>person.Age</w:t>
      </w:r>
      <w:proofErr w:type="spellEnd"/>
      <w:r w:rsidRPr="001840D5">
        <w:rPr>
          <w:sz w:val="28"/>
          <w:szCs w:val="28"/>
          <w:lang w:val="en-US"/>
        </w:rPr>
        <w:t xml:space="preserve"> &gt; 30).</w:t>
      </w:r>
      <w:proofErr w:type="spellStart"/>
      <w:r w:rsidRPr="001840D5">
        <w:rPr>
          <w:sz w:val="28"/>
          <w:szCs w:val="28"/>
          <w:lang w:val="en-US"/>
        </w:rPr>
        <w:t>ToList</w:t>
      </w:r>
      <w:proofErr w:type="spellEnd"/>
      <w:r w:rsidRPr="001840D5">
        <w:rPr>
          <w:sz w:val="28"/>
          <w:szCs w:val="28"/>
          <w:lang w:val="en-US"/>
        </w:rPr>
        <w:t>();</w:t>
      </w:r>
    </w:p>
    <w:p w14:paraId="000CCD6A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 xml:space="preserve">    }</w:t>
      </w:r>
    </w:p>
    <w:p w14:paraId="06311488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>}</w:t>
      </w:r>
    </w:p>
    <w:p w14:paraId="23ED61A7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64C8064C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>public class Person</w:t>
      </w:r>
    </w:p>
    <w:p w14:paraId="68A675F0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>{</w:t>
      </w:r>
    </w:p>
    <w:p w14:paraId="55075A58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 xml:space="preserve">    public string Name </w:t>
      </w:r>
      <w:proofErr w:type="gramStart"/>
      <w:r w:rsidRPr="001840D5">
        <w:rPr>
          <w:sz w:val="28"/>
          <w:szCs w:val="28"/>
          <w:lang w:val="en-US"/>
        </w:rPr>
        <w:t>{ get</w:t>
      </w:r>
      <w:proofErr w:type="gramEnd"/>
      <w:r w:rsidRPr="001840D5">
        <w:rPr>
          <w:sz w:val="28"/>
          <w:szCs w:val="28"/>
          <w:lang w:val="en-US"/>
        </w:rPr>
        <w:t>; set; }</w:t>
      </w:r>
    </w:p>
    <w:p w14:paraId="1621B9DD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 xml:space="preserve">    public int Age </w:t>
      </w:r>
      <w:proofErr w:type="gramStart"/>
      <w:r w:rsidRPr="001840D5">
        <w:rPr>
          <w:sz w:val="28"/>
          <w:szCs w:val="28"/>
          <w:lang w:val="en-US"/>
        </w:rPr>
        <w:t>{ get</w:t>
      </w:r>
      <w:proofErr w:type="gramEnd"/>
      <w:r w:rsidRPr="001840D5">
        <w:rPr>
          <w:sz w:val="28"/>
          <w:szCs w:val="28"/>
          <w:lang w:val="en-US"/>
        </w:rPr>
        <w:t>; set; }</w:t>
      </w:r>
    </w:p>
    <w:p w14:paraId="26E4093C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1543143F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 xml:space="preserve">    public </w:t>
      </w:r>
      <w:proofErr w:type="gramStart"/>
      <w:r w:rsidRPr="001840D5">
        <w:rPr>
          <w:sz w:val="28"/>
          <w:szCs w:val="28"/>
          <w:lang w:val="en-US"/>
        </w:rPr>
        <w:t>Person(</w:t>
      </w:r>
      <w:proofErr w:type="gramEnd"/>
      <w:r w:rsidRPr="001840D5">
        <w:rPr>
          <w:sz w:val="28"/>
          <w:szCs w:val="28"/>
          <w:lang w:val="en-US"/>
        </w:rPr>
        <w:t>string name, int age)</w:t>
      </w:r>
    </w:p>
    <w:p w14:paraId="496C795F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1840D5">
        <w:rPr>
          <w:sz w:val="28"/>
          <w:szCs w:val="28"/>
          <w:lang w:val="en-US"/>
        </w:rPr>
        <w:t xml:space="preserve">    </w:t>
      </w:r>
      <w:r w:rsidRPr="001840D5">
        <w:rPr>
          <w:sz w:val="28"/>
          <w:szCs w:val="28"/>
        </w:rPr>
        <w:t>{</w:t>
      </w:r>
    </w:p>
    <w:p w14:paraId="61790C19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1840D5">
        <w:rPr>
          <w:sz w:val="28"/>
          <w:szCs w:val="28"/>
        </w:rPr>
        <w:t xml:space="preserve">        Name = </w:t>
      </w:r>
      <w:proofErr w:type="spellStart"/>
      <w:r w:rsidRPr="001840D5">
        <w:rPr>
          <w:sz w:val="28"/>
          <w:szCs w:val="28"/>
        </w:rPr>
        <w:t>name</w:t>
      </w:r>
      <w:proofErr w:type="spellEnd"/>
      <w:r w:rsidRPr="001840D5">
        <w:rPr>
          <w:sz w:val="28"/>
          <w:szCs w:val="28"/>
        </w:rPr>
        <w:t>;</w:t>
      </w:r>
    </w:p>
    <w:p w14:paraId="7BD20C12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1840D5">
        <w:rPr>
          <w:sz w:val="28"/>
          <w:szCs w:val="28"/>
        </w:rPr>
        <w:t xml:space="preserve">        </w:t>
      </w:r>
      <w:proofErr w:type="spellStart"/>
      <w:r w:rsidRPr="001840D5">
        <w:rPr>
          <w:sz w:val="28"/>
          <w:szCs w:val="28"/>
        </w:rPr>
        <w:t>Age</w:t>
      </w:r>
      <w:proofErr w:type="spellEnd"/>
      <w:r w:rsidRPr="001840D5">
        <w:rPr>
          <w:sz w:val="28"/>
          <w:szCs w:val="28"/>
        </w:rPr>
        <w:t xml:space="preserve"> = </w:t>
      </w:r>
      <w:proofErr w:type="spellStart"/>
      <w:r w:rsidRPr="001840D5">
        <w:rPr>
          <w:sz w:val="28"/>
          <w:szCs w:val="28"/>
        </w:rPr>
        <w:t>age</w:t>
      </w:r>
      <w:proofErr w:type="spellEnd"/>
      <w:r w:rsidRPr="001840D5">
        <w:rPr>
          <w:sz w:val="28"/>
          <w:szCs w:val="28"/>
        </w:rPr>
        <w:t>;</w:t>
      </w:r>
    </w:p>
    <w:p w14:paraId="44260B72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1840D5">
        <w:rPr>
          <w:sz w:val="28"/>
          <w:szCs w:val="28"/>
        </w:rPr>
        <w:t xml:space="preserve">    }</w:t>
      </w:r>
    </w:p>
    <w:p w14:paraId="0291E677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1840D5">
        <w:rPr>
          <w:sz w:val="28"/>
          <w:szCs w:val="28"/>
        </w:rPr>
        <w:t>}</w:t>
      </w:r>
    </w:p>
    <w:p w14:paraId="324312BC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14:paraId="52329648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>class Program</w:t>
      </w:r>
    </w:p>
    <w:p w14:paraId="79BC2CC8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>{</w:t>
      </w:r>
    </w:p>
    <w:p w14:paraId="430EF2B0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 xml:space="preserve">    static void Main(</w:t>
      </w:r>
      <w:proofErr w:type="gramStart"/>
      <w:r w:rsidRPr="001840D5">
        <w:rPr>
          <w:sz w:val="28"/>
          <w:szCs w:val="28"/>
          <w:lang w:val="en-US"/>
        </w:rPr>
        <w:t>string[</w:t>
      </w:r>
      <w:proofErr w:type="gramEnd"/>
      <w:r w:rsidRPr="001840D5">
        <w:rPr>
          <w:sz w:val="28"/>
          <w:szCs w:val="28"/>
          <w:lang w:val="en-US"/>
        </w:rPr>
        <w:t xml:space="preserve">] </w:t>
      </w:r>
      <w:proofErr w:type="spellStart"/>
      <w:r w:rsidRPr="001840D5">
        <w:rPr>
          <w:sz w:val="28"/>
          <w:szCs w:val="28"/>
          <w:lang w:val="en-US"/>
        </w:rPr>
        <w:t>args</w:t>
      </w:r>
      <w:proofErr w:type="spellEnd"/>
      <w:r w:rsidRPr="001840D5">
        <w:rPr>
          <w:sz w:val="28"/>
          <w:szCs w:val="28"/>
          <w:lang w:val="en-US"/>
        </w:rPr>
        <w:t>)</w:t>
      </w:r>
    </w:p>
    <w:p w14:paraId="2F81117F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 xml:space="preserve">    {</w:t>
      </w:r>
    </w:p>
    <w:p w14:paraId="0588FA86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 xml:space="preserve">        </w:t>
      </w:r>
      <w:proofErr w:type="gramStart"/>
      <w:r w:rsidRPr="001840D5">
        <w:rPr>
          <w:sz w:val="28"/>
          <w:szCs w:val="28"/>
          <w:lang w:val="en-US"/>
        </w:rPr>
        <w:t>Person[</w:t>
      </w:r>
      <w:proofErr w:type="gramEnd"/>
      <w:r w:rsidRPr="001840D5">
        <w:rPr>
          <w:sz w:val="28"/>
          <w:szCs w:val="28"/>
          <w:lang w:val="en-US"/>
        </w:rPr>
        <w:t>] people = {</w:t>
      </w:r>
    </w:p>
    <w:p w14:paraId="72FFA1CC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 xml:space="preserve">                new </w:t>
      </w:r>
      <w:proofErr w:type="gramStart"/>
      <w:r w:rsidRPr="001840D5">
        <w:rPr>
          <w:sz w:val="28"/>
          <w:szCs w:val="28"/>
          <w:lang w:val="en-US"/>
        </w:rPr>
        <w:t>Person(</w:t>
      </w:r>
      <w:proofErr w:type="gramEnd"/>
      <w:r w:rsidRPr="001840D5">
        <w:rPr>
          <w:sz w:val="28"/>
          <w:szCs w:val="28"/>
          <w:lang w:val="en-US"/>
        </w:rPr>
        <w:t>"</w:t>
      </w:r>
      <w:r w:rsidRPr="001840D5">
        <w:rPr>
          <w:sz w:val="28"/>
          <w:szCs w:val="28"/>
        </w:rPr>
        <w:t>Павел</w:t>
      </w:r>
      <w:r w:rsidRPr="001840D5">
        <w:rPr>
          <w:sz w:val="28"/>
          <w:szCs w:val="28"/>
          <w:lang w:val="en-US"/>
        </w:rPr>
        <w:t>", 28),</w:t>
      </w:r>
    </w:p>
    <w:p w14:paraId="53EEF503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 xml:space="preserve">                new </w:t>
      </w:r>
      <w:proofErr w:type="gramStart"/>
      <w:r w:rsidRPr="001840D5">
        <w:rPr>
          <w:sz w:val="28"/>
          <w:szCs w:val="28"/>
          <w:lang w:val="en-US"/>
        </w:rPr>
        <w:t>Person(</w:t>
      </w:r>
      <w:proofErr w:type="gramEnd"/>
      <w:r w:rsidRPr="001840D5">
        <w:rPr>
          <w:sz w:val="28"/>
          <w:szCs w:val="28"/>
          <w:lang w:val="en-US"/>
        </w:rPr>
        <w:t>"</w:t>
      </w:r>
      <w:r w:rsidRPr="001840D5">
        <w:rPr>
          <w:sz w:val="28"/>
          <w:szCs w:val="28"/>
        </w:rPr>
        <w:t>Паша</w:t>
      </w:r>
      <w:r w:rsidRPr="001840D5">
        <w:rPr>
          <w:sz w:val="28"/>
          <w:szCs w:val="28"/>
          <w:lang w:val="en-US"/>
        </w:rPr>
        <w:t>", 35),</w:t>
      </w:r>
    </w:p>
    <w:p w14:paraId="113A4F22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 xml:space="preserve">                new </w:t>
      </w:r>
      <w:proofErr w:type="gramStart"/>
      <w:r w:rsidRPr="001840D5">
        <w:rPr>
          <w:sz w:val="28"/>
          <w:szCs w:val="28"/>
          <w:lang w:val="en-US"/>
        </w:rPr>
        <w:t>Person(</w:t>
      </w:r>
      <w:proofErr w:type="gramEnd"/>
      <w:r w:rsidRPr="001840D5">
        <w:rPr>
          <w:sz w:val="28"/>
          <w:szCs w:val="28"/>
          <w:lang w:val="en-US"/>
        </w:rPr>
        <w:t>"</w:t>
      </w:r>
      <w:proofErr w:type="spellStart"/>
      <w:r w:rsidRPr="001840D5">
        <w:rPr>
          <w:sz w:val="28"/>
          <w:szCs w:val="28"/>
        </w:rPr>
        <w:t>Пашок</w:t>
      </w:r>
      <w:proofErr w:type="spellEnd"/>
      <w:r w:rsidRPr="001840D5">
        <w:rPr>
          <w:sz w:val="28"/>
          <w:szCs w:val="28"/>
          <w:lang w:val="en-US"/>
        </w:rPr>
        <w:t>", 40),</w:t>
      </w:r>
    </w:p>
    <w:p w14:paraId="04FA7311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 xml:space="preserve">                new </w:t>
      </w:r>
      <w:proofErr w:type="gramStart"/>
      <w:r w:rsidRPr="001840D5">
        <w:rPr>
          <w:sz w:val="28"/>
          <w:szCs w:val="28"/>
          <w:lang w:val="en-US"/>
        </w:rPr>
        <w:t>Person(</w:t>
      </w:r>
      <w:proofErr w:type="gramEnd"/>
      <w:r w:rsidRPr="001840D5">
        <w:rPr>
          <w:sz w:val="28"/>
          <w:szCs w:val="28"/>
          <w:lang w:val="en-US"/>
        </w:rPr>
        <w:t>"</w:t>
      </w:r>
      <w:r w:rsidRPr="001840D5">
        <w:rPr>
          <w:sz w:val="28"/>
          <w:szCs w:val="28"/>
        </w:rPr>
        <w:t>Пашка</w:t>
      </w:r>
      <w:r w:rsidRPr="001840D5">
        <w:rPr>
          <w:sz w:val="28"/>
          <w:szCs w:val="28"/>
          <w:lang w:val="en-US"/>
        </w:rPr>
        <w:t>", 25),</w:t>
      </w:r>
    </w:p>
    <w:p w14:paraId="171D10FF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 xml:space="preserve">                new </w:t>
      </w:r>
      <w:proofErr w:type="gramStart"/>
      <w:r w:rsidRPr="001840D5">
        <w:rPr>
          <w:sz w:val="28"/>
          <w:szCs w:val="28"/>
          <w:lang w:val="en-US"/>
        </w:rPr>
        <w:t>Person(</w:t>
      </w:r>
      <w:proofErr w:type="gramEnd"/>
      <w:r w:rsidRPr="001840D5">
        <w:rPr>
          <w:sz w:val="28"/>
          <w:szCs w:val="28"/>
          <w:lang w:val="en-US"/>
        </w:rPr>
        <w:t>"</w:t>
      </w:r>
      <w:proofErr w:type="spellStart"/>
      <w:r w:rsidRPr="001840D5">
        <w:rPr>
          <w:sz w:val="28"/>
          <w:szCs w:val="28"/>
        </w:rPr>
        <w:t>Пашуля</w:t>
      </w:r>
      <w:proofErr w:type="spellEnd"/>
      <w:r w:rsidRPr="001840D5">
        <w:rPr>
          <w:sz w:val="28"/>
          <w:szCs w:val="28"/>
          <w:lang w:val="en-US"/>
        </w:rPr>
        <w:t>", 32)</w:t>
      </w:r>
    </w:p>
    <w:p w14:paraId="5121B47E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 xml:space="preserve">            };</w:t>
      </w:r>
    </w:p>
    <w:p w14:paraId="151625E9" w14:textId="3BEF2285" w:rsidR="001840D5" w:rsidRDefault="00184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00C181D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0DB910D9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 xml:space="preserve">        List&lt;Person&gt; </w:t>
      </w:r>
      <w:proofErr w:type="spellStart"/>
      <w:r w:rsidRPr="001840D5">
        <w:rPr>
          <w:sz w:val="28"/>
          <w:szCs w:val="28"/>
          <w:lang w:val="en-US"/>
        </w:rPr>
        <w:t>filteredPeople</w:t>
      </w:r>
      <w:proofErr w:type="spellEnd"/>
      <w:r w:rsidRPr="001840D5">
        <w:rPr>
          <w:sz w:val="28"/>
          <w:szCs w:val="28"/>
          <w:lang w:val="en-US"/>
        </w:rPr>
        <w:t xml:space="preserve"> = </w:t>
      </w:r>
      <w:proofErr w:type="spellStart"/>
      <w:r w:rsidRPr="001840D5">
        <w:rPr>
          <w:sz w:val="28"/>
          <w:szCs w:val="28"/>
          <w:lang w:val="en-US"/>
        </w:rPr>
        <w:t>ArrayOperations.FilterByAge</w:t>
      </w:r>
      <w:proofErr w:type="spellEnd"/>
      <w:r w:rsidRPr="001840D5">
        <w:rPr>
          <w:sz w:val="28"/>
          <w:szCs w:val="28"/>
          <w:lang w:val="en-US"/>
        </w:rPr>
        <w:t>(people);</w:t>
      </w:r>
    </w:p>
    <w:p w14:paraId="0FC806F6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07BFD2B4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1840D5">
        <w:rPr>
          <w:sz w:val="28"/>
          <w:szCs w:val="28"/>
          <w:lang w:val="en-US"/>
        </w:rPr>
        <w:t xml:space="preserve">        </w:t>
      </w:r>
      <w:proofErr w:type="spellStart"/>
      <w:r w:rsidRPr="001840D5">
        <w:rPr>
          <w:sz w:val="28"/>
          <w:szCs w:val="28"/>
        </w:rPr>
        <w:t>Console.WriteLine</w:t>
      </w:r>
      <w:proofErr w:type="spellEnd"/>
      <w:r w:rsidRPr="001840D5">
        <w:rPr>
          <w:sz w:val="28"/>
          <w:szCs w:val="28"/>
        </w:rPr>
        <w:t>("Люди старше 30 лет:");</w:t>
      </w:r>
    </w:p>
    <w:p w14:paraId="6502F3DE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</w:rPr>
        <w:t xml:space="preserve">        </w:t>
      </w:r>
      <w:r w:rsidRPr="001840D5">
        <w:rPr>
          <w:sz w:val="28"/>
          <w:szCs w:val="28"/>
          <w:lang w:val="en-US"/>
        </w:rPr>
        <w:t xml:space="preserve">foreach (var person in </w:t>
      </w:r>
      <w:proofErr w:type="spellStart"/>
      <w:r w:rsidRPr="001840D5">
        <w:rPr>
          <w:sz w:val="28"/>
          <w:szCs w:val="28"/>
          <w:lang w:val="en-US"/>
        </w:rPr>
        <w:t>filteredPeople</w:t>
      </w:r>
      <w:proofErr w:type="spellEnd"/>
      <w:r w:rsidRPr="001840D5">
        <w:rPr>
          <w:sz w:val="28"/>
          <w:szCs w:val="28"/>
          <w:lang w:val="en-US"/>
        </w:rPr>
        <w:t>)</w:t>
      </w:r>
    </w:p>
    <w:p w14:paraId="3D52797E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 xml:space="preserve">        {</w:t>
      </w:r>
    </w:p>
    <w:p w14:paraId="200BBB8E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840D5">
        <w:rPr>
          <w:sz w:val="28"/>
          <w:szCs w:val="28"/>
          <w:lang w:val="en-US"/>
        </w:rPr>
        <w:t xml:space="preserve">            </w:t>
      </w:r>
      <w:proofErr w:type="spellStart"/>
      <w:r w:rsidRPr="001840D5">
        <w:rPr>
          <w:sz w:val="28"/>
          <w:szCs w:val="28"/>
          <w:lang w:val="en-US"/>
        </w:rPr>
        <w:t>Console.WriteLine</w:t>
      </w:r>
      <w:proofErr w:type="spellEnd"/>
      <w:r w:rsidRPr="001840D5">
        <w:rPr>
          <w:sz w:val="28"/>
          <w:szCs w:val="28"/>
          <w:lang w:val="en-US"/>
        </w:rPr>
        <w:t>($"</w:t>
      </w:r>
      <w:r w:rsidRPr="001840D5">
        <w:rPr>
          <w:sz w:val="28"/>
          <w:szCs w:val="28"/>
        </w:rPr>
        <w:t>Имя</w:t>
      </w:r>
      <w:r w:rsidRPr="001840D5">
        <w:rPr>
          <w:sz w:val="28"/>
          <w:szCs w:val="28"/>
          <w:lang w:val="en-US"/>
        </w:rPr>
        <w:t>: {</w:t>
      </w:r>
      <w:proofErr w:type="spellStart"/>
      <w:proofErr w:type="gramStart"/>
      <w:r w:rsidRPr="001840D5">
        <w:rPr>
          <w:sz w:val="28"/>
          <w:szCs w:val="28"/>
          <w:lang w:val="en-US"/>
        </w:rPr>
        <w:t>person.Name</w:t>
      </w:r>
      <w:proofErr w:type="spellEnd"/>
      <w:proofErr w:type="gramEnd"/>
      <w:r w:rsidRPr="001840D5">
        <w:rPr>
          <w:sz w:val="28"/>
          <w:szCs w:val="28"/>
          <w:lang w:val="en-US"/>
        </w:rPr>
        <w:t xml:space="preserve">}, </w:t>
      </w:r>
      <w:r w:rsidRPr="001840D5">
        <w:rPr>
          <w:sz w:val="28"/>
          <w:szCs w:val="28"/>
        </w:rPr>
        <w:t>Возраст</w:t>
      </w:r>
      <w:r w:rsidRPr="001840D5">
        <w:rPr>
          <w:sz w:val="28"/>
          <w:szCs w:val="28"/>
          <w:lang w:val="en-US"/>
        </w:rPr>
        <w:t>: {</w:t>
      </w:r>
      <w:proofErr w:type="spellStart"/>
      <w:r w:rsidRPr="001840D5">
        <w:rPr>
          <w:sz w:val="28"/>
          <w:szCs w:val="28"/>
          <w:lang w:val="en-US"/>
        </w:rPr>
        <w:t>person.Age</w:t>
      </w:r>
      <w:proofErr w:type="spellEnd"/>
      <w:r w:rsidRPr="001840D5">
        <w:rPr>
          <w:sz w:val="28"/>
          <w:szCs w:val="28"/>
          <w:lang w:val="en-US"/>
        </w:rPr>
        <w:t>}");</w:t>
      </w:r>
    </w:p>
    <w:p w14:paraId="7D26F5D2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1840D5">
        <w:rPr>
          <w:sz w:val="28"/>
          <w:szCs w:val="28"/>
          <w:lang w:val="en-US"/>
        </w:rPr>
        <w:t xml:space="preserve">        </w:t>
      </w:r>
      <w:r w:rsidRPr="001840D5">
        <w:rPr>
          <w:sz w:val="28"/>
          <w:szCs w:val="28"/>
        </w:rPr>
        <w:t>}</w:t>
      </w:r>
    </w:p>
    <w:p w14:paraId="5AB1852E" w14:textId="77777777" w:rsidR="001840D5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1840D5">
        <w:rPr>
          <w:sz w:val="28"/>
          <w:szCs w:val="28"/>
        </w:rPr>
        <w:t xml:space="preserve">    }</w:t>
      </w:r>
    </w:p>
    <w:p w14:paraId="781B557A" w14:textId="5FCC5D9E" w:rsidR="00BE15F7" w:rsidRPr="001840D5" w:rsidRDefault="001840D5" w:rsidP="001840D5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1840D5">
        <w:rPr>
          <w:sz w:val="28"/>
          <w:szCs w:val="28"/>
        </w:rPr>
        <w:t>}</w:t>
      </w:r>
    </w:p>
    <w:p w14:paraId="3A5F0A95" w14:textId="1B56A421" w:rsidR="00667A03" w:rsidRPr="001840D5" w:rsidRDefault="00667A03" w:rsidP="0025006A">
      <w:pPr>
        <w:rPr>
          <w:highlight w:val="white"/>
        </w:rPr>
      </w:pPr>
    </w:p>
    <w:p w14:paraId="77859425" w14:textId="3F729EC4" w:rsidR="00B5613A" w:rsidRPr="00BE15F7" w:rsidRDefault="00B5613A" w:rsidP="00143BBE">
      <w:pPr>
        <w:pStyle w:val="aa"/>
        <w:spacing w:before="24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Таблица</w:t>
      </w:r>
      <w:r w:rsidRPr="00BE15F7">
        <w:rPr>
          <w:sz w:val="28"/>
          <w:szCs w:val="28"/>
        </w:rPr>
        <w:t xml:space="preserve"> 1.1 – </w:t>
      </w:r>
      <w:r w:rsidRPr="00150184">
        <w:rPr>
          <w:sz w:val="28"/>
          <w:szCs w:val="28"/>
        </w:rPr>
        <w:t>Входные</w:t>
      </w:r>
      <w:r w:rsidRPr="00BE15F7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и</w:t>
      </w:r>
      <w:r w:rsidRPr="00BE15F7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выходные</w:t>
      </w:r>
      <w:r w:rsidRPr="00BE15F7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56FCFBD3" w14:textId="77777777" w:rsidTr="00D6710B">
        <w:trPr>
          <w:trHeight w:val="307"/>
        </w:trPr>
        <w:tc>
          <w:tcPr>
            <w:tcW w:w="4955" w:type="dxa"/>
          </w:tcPr>
          <w:p w14:paraId="5A914E98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3810080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150184" w:rsidRPr="00150184" w14:paraId="048F0B71" w14:textId="77777777" w:rsidTr="00D6710B">
        <w:tc>
          <w:tcPr>
            <w:tcW w:w="4955" w:type="dxa"/>
          </w:tcPr>
          <w:p w14:paraId="4255B8E0" w14:textId="4B05FB88" w:rsidR="00B5613A" w:rsidRPr="0025006A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</w:tcPr>
          <w:p w14:paraId="092D622B" w14:textId="77777777" w:rsidR="001840D5" w:rsidRDefault="001840D5" w:rsidP="001840D5">
            <w:pPr>
              <w:pStyle w:val="aa"/>
              <w:spacing w:line="276" w:lineRule="auto"/>
              <w:ind w:firstLine="680"/>
              <w:jc w:val="both"/>
              <w:rPr>
                <w:sz w:val="28"/>
                <w:szCs w:val="28"/>
              </w:rPr>
            </w:pPr>
            <w:r w:rsidRPr="001840D5">
              <w:rPr>
                <w:sz w:val="28"/>
                <w:szCs w:val="28"/>
              </w:rPr>
              <w:t>Люди старше 30 лет:</w:t>
            </w:r>
          </w:p>
          <w:p w14:paraId="079E91E0" w14:textId="101177CB" w:rsidR="001840D5" w:rsidRPr="001840D5" w:rsidRDefault="001840D5" w:rsidP="001840D5">
            <w:pPr>
              <w:pStyle w:val="aa"/>
              <w:spacing w:line="276" w:lineRule="auto"/>
              <w:ind w:firstLine="680"/>
              <w:jc w:val="both"/>
              <w:rPr>
                <w:sz w:val="28"/>
                <w:szCs w:val="28"/>
              </w:rPr>
            </w:pPr>
            <w:r w:rsidRPr="001840D5">
              <w:rPr>
                <w:sz w:val="28"/>
                <w:szCs w:val="28"/>
              </w:rPr>
              <w:t>Имя: Паша, Возраст: 35</w:t>
            </w:r>
          </w:p>
          <w:p w14:paraId="694EF153" w14:textId="77777777" w:rsidR="001840D5" w:rsidRPr="001840D5" w:rsidRDefault="001840D5" w:rsidP="001840D5">
            <w:pPr>
              <w:pStyle w:val="aa"/>
              <w:spacing w:line="276" w:lineRule="auto"/>
              <w:ind w:firstLine="680"/>
              <w:jc w:val="both"/>
              <w:rPr>
                <w:sz w:val="28"/>
                <w:szCs w:val="28"/>
              </w:rPr>
            </w:pPr>
            <w:r w:rsidRPr="001840D5">
              <w:rPr>
                <w:sz w:val="28"/>
                <w:szCs w:val="28"/>
              </w:rPr>
              <w:t xml:space="preserve">Имя: </w:t>
            </w:r>
            <w:proofErr w:type="spellStart"/>
            <w:r w:rsidRPr="001840D5">
              <w:rPr>
                <w:sz w:val="28"/>
                <w:szCs w:val="28"/>
              </w:rPr>
              <w:t>Пашок</w:t>
            </w:r>
            <w:proofErr w:type="spellEnd"/>
            <w:r w:rsidRPr="001840D5">
              <w:rPr>
                <w:sz w:val="28"/>
                <w:szCs w:val="28"/>
              </w:rPr>
              <w:t>, Возраст: 40</w:t>
            </w:r>
          </w:p>
          <w:p w14:paraId="6DA24070" w14:textId="148CEAC7" w:rsidR="00B5613A" w:rsidRPr="001840D5" w:rsidRDefault="001840D5" w:rsidP="001840D5">
            <w:pPr>
              <w:pStyle w:val="aa"/>
              <w:spacing w:line="276" w:lineRule="auto"/>
              <w:ind w:firstLine="680"/>
              <w:jc w:val="both"/>
              <w:rPr>
                <w:sz w:val="28"/>
                <w:szCs w:val="28"/>
              </w:rPr>
            </w:pPr>
            <w:r w:rsidRPr="001840D5">
              <w:rPr>
                <w:sz w:val="28"/>
                <w:szCs w:val="28"/>
              </w:rPr>
              <w:t xml:space="preserve">Имя: </w:t>
            </w:r>
            <w:proofErr w:type="spellStart"/>
            <w:r w:rsidRPr="001840D5">
              <w:rPr>
                <w:sz w:val="28"/>
                <w:szCs w:val="28"/>
              </w:rPr>
              <w:t>Пашуля</w:t>
            </w:r>
            <w:proofErr w:type="spellEnd"/>
            <w:r w:rsidRPr="001840D5">
              <w:rPr>
                <w:sz w:val="28"/>
                <w:szCs w:val="28"/>
              </w:rPr>
              <w:t>, Возраст: 32</w:t>
            </w:r>
          </w:p>
        </w:tc>
      </w:tr>
    </w:tbl>
    <w:p w14:paraId="7E26FB3C" w14:textId="567CF3FB" w:rsidR="00B5613A" w:rsidRPr="00150184" w:rsidRDefault="00150184" w:rsidP="00143BBE">
      <w:pPr>
        <w:spacing w:before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Анализ результатов:</w:t>
      </w:r>
    </w:p>
    <w:p w14:paraId="13874878" w14:textId="52FBA0B6" w:rsidR="00150184" w:rsidRPr="00150184" w:rsidRDefault="001840D5" w:rsidP="00150184">
      <w:pPr>
        <w:ind w:firstLine="709"/>
        <w:jc w:val="center"/>
        <w:rPr>
          <w:sz w:val="28"/>
          <w:szCs w:val="28"/>
        </w:rPr>
      </w:pPr>
      <w:r w:rsidRPr="001840D5">
        <w:rPr>
          <w:sz w:val="28"/>
          <w:szCs w:val="28"/>
        </w:rPr>
        <w:drawing>
          <wp:inline distT="0" distB="0" distL="0" distR="0" wp14:anchorId="1A514EF2" wp14:editId="3C4E51D0">
            <wp:extent cx="3581900" cy="1105054"/>
            <wp:effectExtent l="0" t="0" r="0" b="0"/>
            <wp:docPr id="618026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26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D1D6" w14:textId="0D9E43A4" w:rsidR="00150184" w:rsidRPr="00150184" w:rsidRDefault="00150184" w:rsidP="00667A03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1.1 – Результат работы программы</w:t>
      </w:r>
    </w:p>
    <w:sectPr w:rsidR="00150184" w:rsidRPr="00150184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841AF" w14:textId="77777777" w:rsidR="002B1099" w:rsidRDefault="002B1099">
      <w:r>
        <w:separator/>
      </w:r>
    </w:p>
  </w:endnote>
  <w:endnote w:type="continuationSeparator" w:id="0">
    <w:p w14:paraId="3E576948" w14:textId="77777777" w:rsidR="002B1099" w:rsidRDefault="002B1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4DF6F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28C725B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3AB8C" w14:textId="77777777" w:rsidR="00637F71" w:rsidRDefault="00A916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12C948BF" wp14:editId="4EF87A0A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9C2E90D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hdimO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09E8F4C0" w14:textId="77777777" w:rsidR="00637F71" w:rsidRDefault="00A916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6EA362" wp14:editId="087EA09A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ECEC2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EA36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25AECEC2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7CE3D7AF" wp14:editId="4BD6471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AE5E2F7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76711FA1" wp14:editId="6CD75620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04A7C50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S0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/IYzB5Z2tNZO&#10;sfks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LS7ktL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C100688" wp14:editId="2DD7617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4AC2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00688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0364AC2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AC27502" wp14:editId="510FAD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56F79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03D273AA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7502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75456F79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03D273AA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187ECBE" wp14:editId="369215C2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B691F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87ECBE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4FAB691F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D597A10" wp14:editId="0CAC6F5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4F0FD" w14:textId="1AB68960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150184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5EBE2533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97A1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7CA4F0FD" w14:textId="1AB68960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25006A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150184">
                      <w:rPr>
                        <w:sz w:val="28"/>
                        <w:szCs w:val="28"/>
                      </w:rPr>
                      <w:t>-</w:t>
                    </w:r>
                    <w:r w:rsidR="0025006A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5EBE2533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E380092" wp14:editId="557AC21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98E5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80092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5FB98E5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40EFE" wp14:editId="3C701A0A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21E30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40EF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8721E30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A3BD76" wp14:editId="2BA82AD0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17ED7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3BD76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7F117ED7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6D7F4A52" wp14:editId="4753270C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D988D45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ATyoGM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5C0DC98E" wp14:editId="17FA3065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5727D43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c6PSc8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741F4411" wp14:editId="6E8334E9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C0B9D7F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Hjsepc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3A91CED9" wp14:editId="06B92C95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EE10040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NIFqc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08F00A21" wp14:editId="7BC137B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6A57072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Ri67B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E83CD10" wp14:editId="615EA744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182E20B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pD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8geB5ZmtNVO&#10;scV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2yqQ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43CE59" wp14:editId="4F4FDC5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76BBE28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VckIk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C1026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9446E3A" w14:textId="77777777" w:rsidR="00637F71" w:rsidRDefault="00A916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CE950" wp14:editId="1C0F9CB9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F3302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CE9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36F3302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FC25F3" wp14:editId="6D488C5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CA272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C25F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7FCA272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41457A8A" w14:textId="77777777" w:rsidR="00637F71" w:rsidRDefault="00A916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33D57ED" wp14:editId="3FA3E754">
              <wp:simplePos x="0" y="0"/>
              <wp:positionH relativeFrom="column">
                <wp:posOffset>2185670</wp:posOffset>
              </wp:positionH>
              <wp:positionV relativeFrom="paragraph">
                <wp:posOffset>-480060</wp:posOffset>
              </wp:positionV>
              <wp:extent cx="2537460" cy="822960"/>
              <wp:effectExtent l="0" t="0" r="15240" b="1524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4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9FD41" w14:textId="349C7940" w:rsidR="00E156DE" w:rsidRPr="00E156DE" w:rsidRDefault="001840D5" w:rsidP="00667A03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1840D5">
                            <w:rPr>
                              <w:b/>
                              <w:sz w:val="26"/>
                              <w:szCs w:val="26"/>
                            </w:rPr>
                            <w:t>Классы в .NET. Специальные типы классов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3D57ED" id="Text Box 102" o:spid="_x0000_s1037" type="#_x0000_t202" style="position:absolute;margin-left:172.1pt;margin-top:-37.8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" filled="f" stroked="f">
              <v:textbox inset="0,0,0,0">
                <w:txbxContent>
                  <w:p w14:paraId="3949FD41" w14:textId="349C7940" w:rsidR="00E156DE" w:rsidRPr="00E156DE" w:rsidRDefault="001840D5" w:rsidP="00667A03">
                    <w:pPr>
                      <w:rPr>
                        <w:sz w:val="26"/>
                        <w:szCs w:val="26"/>
                      </w:rPr>
                    </w:pPr>
                    <w:r w:rsidRPr="001840D5">
                      <w:rPr>
                        <w:b/>
                        <w:sz w:val="26"/>
                        <w:szCs w:val="26"/>
                      </w:rPr>
                      <w:t>Классы в .NET. Специальные типы классов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AD869F" wp14:editId="6312693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73040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AD869F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49073040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545C1D27" wp14:editId="6CD752C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BFA81DC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KXwUpM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1B8EC468" wp14:editId="4F117ADC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E2B5965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DyUkk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A322C9" wp14:editId="497A633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9C2D7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322C9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3BE9C2D7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3C3779" wp14:editId="5C2913A4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E3637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C3779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04EE3637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2EE36FFE" wp14:editId="664C2EF3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F2614FC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DKX8Ml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13B20BA7" wp14:editId="3075C44F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C2E50F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vd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Q5NyYGlGa+0U&#10;a5rbbM7kY0s5K7cJWZ44uCe/RvErMoerEdygCsnno6fCJldUf5XkQ/TUYjt9Q0k5sEtYnDr0wWZI&#10;8oAdykCO14GoQ2LidCnotrn7dDMvdCpoL3U+xPRVoWV503FDpAsu7NcxZR7QXlJyG4eP2pgybuPY&#10;RKCf69u6VEQ0WuZozoth2K5MYHvIL6Z8RRVFXqYF3DlZ0EYF8st5n0Cb0566G3c2I+s/OblFedyE&#10;i0k00kLz/Pzym3l5LtV/fpLlb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AyOFvd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30F8DED8" wp14:editId="5689DDA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564BEA0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PVkLlD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86F8A" wp14:editId="18ABB2E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D929C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86F8A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13ED929C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DFA7953" wp14:editId="5D0D1AE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7485E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A7953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4D57485E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ACCE647" wp14:editId="01AB290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3B64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CE647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57F3B64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E50E4D4" wp14:editId="20676E3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8AE3D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0E4D4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0D78AE3D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AFBEC41" wp14:editId="6DA33CE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34CD7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BEC41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C634CD7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6421BE" wp14:editId="5E6F35F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16F1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3F84BC2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232B1CE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DDC07E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28CBA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119236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70E60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36C928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421BE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04A816F1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3F84BC2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232B1CE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DDC07E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28CBA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119236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70E60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36C928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B750FB4" wp14:editId="04E84C3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B5E6E" w14:textId="34C82CD9" w:rsidR="00637F71" w:rsidRPr="00BB7CED" w:rsidRDefault="00B5613A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50FB4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22CB5E6E" w14:textId="34C82CD9" w:rsidR="00637F71" w:rsidRPr="00BB7CED" w:rsidRDefault="00B5613A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EC10CD5" wp14:editId="2F163753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A3B19" w14:textId="3FE71916" w:rsidR="00637F71" w:rsidRPr="00B5613A" w:rsidRDefault="00BE15F7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0CD5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61CA3B19" w14:textId="3FE71916" w:rsidR="00637F71" w:rsidRPr="00B5613A" w:rsidRDefault="00BE15F7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2552CDE" wp14:editId="18A6FF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10732" w14:textId="3933598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B5613A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27CDCDE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52CDE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05910732" w14:textId="3933598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BE15F7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B5613A">
                      <w:rPr>
                        <w:sz w:val="28"/>
                        <w:szCs w:val="28"/>
                      </w:rPr>
                      <w:t>-</w:t>
                    </w:r>
                    <w:r w:rsidR="00BE15F7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27CDCDE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A80D83" wp14:editId="1F1B3A4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1E07F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80D83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041E07F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97678B" wp14:editId="356C30B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2CB76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7678B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2132CB76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95A1A4" wp14:editId="1166DD2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31ED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5A1A4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00331ED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3F136F" wp14:editId="38D9633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BB433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F136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5E9BB433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C0F3CE" wp14:editId="3355D4B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7A5A2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0F3CE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06D7A5A2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CF4B9F" wp14:editId="7195015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D63A4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F4B9F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14D63A4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61DDCA" wp14:editId="51869793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87A2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1DDC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288F87A2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371D2B9" wp14:editId="30ADC166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29E141B1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OP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NdnjwNKMNtop&#10;dl9nb0YfG0pZu23I6sTRPfsNip+ROVwP4HpVOL6cPNXNckX1W0k+RE8dduNXlJQD+4TFqGMXbIYk&#10;C9ixzON0m4c6Jibosr67Wyw+zTkT11gFzbXQh5i+KLQsb1puiHQBhsMmpkwEmmtK7uPwSRtTxm0c&#10;G1u+mNfzUhDRaJmDOS2Gfrc2gR0gP5jyFVUUeZsWcO9kARsUyM+XfQJtzntqbtzFjKz/7OQO5Wkb&#10;ribRRAvLy+vLT+btuVS//iOrX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XdSDj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4E136C1" wp14:editId="1EFE55A5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43708BC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CmLMXD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285204" wp14:editId="0BDF2A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3025B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85204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01C3025B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67F8A4" wp14:editId="2EBA656D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C2D3ECA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GfFO8b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3FD1C2C4" wp14:editId="6D29AD92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FF8E157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DhL39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72F4A81B" wp14:editId="2EE20D92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04C95BD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dKn4o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12F53F6" wp14:editId="7FB4C78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CB93F8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IwwQEAAGwDAAAOAAAAZHJzL2Uyb0RvYy54bWysU02P2yAQvVfqf0DcGztRN9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gAhyMM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5556701C" wp14:editId="7017D0B0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E62DB7F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5CADED11" wp14:editId="176C8C34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5815F6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3A4B775D" wp14:editId="7C2F07C5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3C7535A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349FA5E" wp14:editId="3816ADE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7DBCF3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591A7B3D" wp14:editId="67F6CAD2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8F56C50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1CFB734" wp14:editId="18B4025C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A4169C2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4CCB4D4E" wp14:editId="2E617790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CFF242D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C349B10" wp14:editId="392DA72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F8BD684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27726434" wp14:editId="6A7ADAFB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A06699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62FC2F4" wp14:editId="7156B0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6CC3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FC2F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3796CC3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A3E12" w14:textId="77777777" w:rsidR="002B1099" w:rsidRDefault="002B1099">
      <w:r>
        <w:separator/>
      </w:r>
    </w:p>
  </w:footnote>
  <w:footnote w:type="continuationSeparator" w:id="0">
    <w:p w14:paraId="494EEC35" w14:textId="77777777" w:rsidR="002B1099" w:rsidRDefault="002B1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D5D6A" w14:textId="77777777" w:rsidR="00637F71" w:rsidRDefault="00A916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CF326EA" wp14:editId="1728C99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rect w14:anchorId="4845F08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DD5E2" w14:textId="77777777" w:rsidR="00637F71" w:rsidRDefault="00A916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5C59FD2" wp14:editId="4991126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B2FBD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C59FD2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17B2FBD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82503797">
    <w:abstractNumId w:val="6"/>
  </w:num>
  <w:num w:numId="2" w16cid:durableId="998342452">
    <w:abstractNumId w:val="7"/>
  </w:num>
  <w:num w:numId="3" w16cid:durableId="1066991849">
    <w:abstractNumId w:val="11"/>
  </w:num>
  <w:num w:numId="4" w16cid:durableId="1983462421">
    <w:abstractNumId w:val="2"/>
  </w:num>
  <w:num w:numId="5" w16cid:durableId="1051999735">
    <w:abstractNumId w:val="10"/>
  </w:num>
  <w:num w:numId="6" w16cid:durableId="1843470545">
    <w:abstractNumId w:val="1"/>
  </w:num>
  <w:num w:numId="7" w16cid:durableId="134833802">
    <w:abstractNumId w:val="5"/>
  </w:num>
  <w:num w:numId="8" w16cid:durableId="159739466">
    <w:abstractNumId w:val="17"/>
  </w:num>
  <w:num w:numId="9" w16cid:durableId="609896693">
    <w:abstractNumId w:val="13"/>
  </w:num>
  <w:num w:numId="10" w16cid:durableId="751660305">
    <w:abstractNumId w:val="18"/>
  </w:num>
  <w:num w:numId="11" w16cid:durableId="1917935065">
    <w:abstractNumId w:val="21"/>
  </w:num>
  <w:num w:numId="12" w16cid:durableId="1450734103">
    <w:abstractNumId w:val="12"/>
  </w:num>
  <w:num w:numId="13" w16cid:durableId="671954345">
    <w:abstractNumId w:val="3"/>
  </w:num>
  <w:num w:numId="14" w16cid:durableId="1734279337">
    <w:abstractNumId w:val="4"/>
  </w:num>
  <w:num w:numId="15" w16cid:durableId="1079793879">
    <w:abstractNumId w:val="15"/>
  </w:num>
  <w:num w:numId="16" w16cid:durableId="2131586900">
    <w:abstractNumId w:val="9"/>
  </w:num>
  <w:num w:numId="17" w16cid:durableId="910234894">
    <w:abstractNumId w:val="8"/>
  </w:num>
  <w:num w:numId="18" w16cid:durableId="2062244316">
    <w:abstractNumId w:val="20"/>
  </w:num>
  <w:num w:numId="19" w16cid:durableId="1420248371">
    <w:abstractNumId w:val="0"/>
  </w:num>
  <w:num w:numId="20" w16cid:durableId="567690058">
    <w:abstractNumId w:val="14"/>
  </w:num>
  <w:num w:numId="21" w16cid:durableId="1359043364">
    <w:abstractNumId w:val="19"/>
  </w:num>
  <w:num w:numId="22" w16cid:durableId="8239379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A"/>
    <w:rsid w:val="000011FF"/>
    <w:rsid w:val="00001881"/>
    <w:rsid w:val="000027C4"/>
    <w:rsid w:val="000034A2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190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BBE"/>
    <w:rsid w:val="00143F11"/>
    <w:rsid w:val="00144DAA"/>
    <w:rsid w:val="001454FA"/>
    <w:rsid w:val="0015018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0D5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06A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64A2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71B"/>
    <w:rsid w:val="002A283D"/>
    <w:rsid w:val="002A3007"/>
    <w:rsid w:val="002A37B8"/>
    <w:rsid w:val="002A56B8"/>
    <w:rsid w:val="002A63A0"/>
    <w:rsid w:val="002A6FD5"/>
    <w:rsid w:val="002A7BDC"/>
    <w:rsid w:val="002B0F41"/>
    <w:rsid w:val="002B1099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1D39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1C88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1800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A03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4140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1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68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B6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79"/>
    <w:rsid w:val="00A9196D"/>
    <w:rsid w:val="00A93C6F"/>
    <w:rsid w:val="00A94409"/>
    <w:rsid w:val="00A94481"/>
    <w:rsid w:val="00A94BAA"/>
    <w:rsid w:val="00A95D27"/>
    <w:rsid w:val="00A96740"/>
    <w:rsid w:val="00AA0E49"/>
    <w:rsid w:val="00AA1598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13A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5F7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243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6DE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717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46D4"/>
    <w:rsid w:val="00F2571F"/>
    <w:rsid w:val="00F265EE"/>
    <w:rsid w:val="00F27196"/>
    <w:rsid w:val="00F27EE1"/>
    <w:rsid w:val="00F30D51"/>
    <w:rsid w:val="00F31800"/>
    <w:rsid w:val="00F32356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70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DF1EF0"/>
  <w15:docId w15:val="{33E738F4-8BB5-46EF-8D21-73C0B38F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34A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рамка.dotx</Template>
  <TotalTime>20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User</cp:lastModifiedBy>
  <cp:revision>4</cp:revision>
  <cp:lastPrinted>2018-07-03T17:25:00Z</cp:lastPrinted>
  <dcterms:created xsi:type="dcterms:W3CDTF">2025-03-18T09:37:00Z</dcterms:created>
  <dcterms:modified xsi:type="dcterms:W3CDTF">2025-03-21T06:00:00Z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